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A6B2A" w14:textId="77777777" w:rsidR="00990EAC" w:rsidRPr="00646136" w:rsidRDefault="00990EAC" w:rsidP="00EA6493">
      <w:pPr>
        <w:rPr>
          <w:noProof/>
        </w:rPr>
      </w:pPr>
    </w:p>
    <w:p w14:paraId="66DDFF13" w14:textId="77777777" w:rsidR="00990EAC" w:rsidRDefault="00990EAC" w:rsidP="00990EAC"/>
    <w:p w14:paraId="5002E602" w14:textId="77777777" w:rsidR="00F423DE" w:rsidRDefault="00F423DE" w:rsidP="00990EAC"/>
    <w:p w14:paraId="71AD9B56" w14:textId="77777777" w:rsidR="00F423DE" w:rsidRDefault="00F423DE" w:rsidP="00990EAC"/>
    <w:p w14:paraId="5DA46932" w14:textId="77777777" w:rsidR="00F423DE" w:rsidRDefault="00F423DE" w:rsidP="00990EAC"/>
    <w:p w14:paraId="379D6432" w14:textId="77777777" w:rsidR="00F423DE" w:rsidRDefault="00F423DE" w:rsidP="00990EAC"/>
    <w:p w14:paraId="701951D5" w14:textId="77777777" w:rsidR="00F423DE" w:rsidRDefault="00F423DE" w:rsidP="00990EAC"/>
    <w:p w14:paraId="49F2B337" w14:textId="77777777" w:rsidR="00F423DE" w:rsidRPr="00646136" w:rsidRDefault="00F423DE" w:rsidP="00990EAC"/>
    <w:p w14:paraId="6D8F6D6B" w14:textId="77777777" w:rsidR="00990EAC" w:rsidRPr="00646136" w:rsidRDefault="00990EAC" w:rsidP="00990EAC"/>
    <w:p w14:paraId="326582D4" w14:textId="6E9C214C" w:rsidR="00990EAC" w:rsidRPr="00D01A5F" w:rsidRDefault="00A6518F" w:rsidP="00A6518F">
      <w:pPr>
        <w:pStyle w:val="vguxTitleDocName"/>
        <w:rPr>
          <w:lang w:val="ru-RU"/>
        </w:rPr>
      </w:pPr>
      <w:r>
        <w:rPr>
          <w:lang w:val="ru-RU"/>
        </w:rPr>
        <w:t>ТЕХНИЧЕСКОЕ ЗАДАНИЕ</w:t>
      </w:r>
    </w:p>
    <w:p w14:paraId="0A9957D8" w14:textId="70212D17" w:rsidR="0013162A" w:rsidRDefault="00990EAC" w:rsidP="0013162A">
      <w:pPr>
        <w:ind w:firstLine="0"/>
        <w:jc w:val="center"/>
      </w:pPr>
      <w:r w:rsidRPr="00646136">
        <w:t xml:space="preserve">на </w:t>
      </w:r>
      <w:r w:rsidR="00F2337D">
        <w:t>разработку</w:t>
      </w:r>
    </w:p>
    <w:p w14:paraId="1AC91821" w14:textId="2AC76EAB" w:rsidR="00990EAC" w:rsidRPr="00646136" w:rsidRDefault="00D01A5F" w:rsidP="0013162A">
      <w:pPr>
        <w:ind w:firstLine="0"/>
        <w:jc w:val="center"/>
      </w:pPr>
      <w:r>
        <w:t>«</w:t>
      </w:r>
      <w:r w:rsidR="00CE1913">
        <w:t>Мобильного приложения для новостей</w:t>
      </w:r>
      <w:r>
        <w:t>»</w:t>
      </w:r>
    </w:p>
    <w:p w14:paraId="2FAF6D5A" w14:textId="77777777" w:rsidR="00990EAC" w:rsidRPr="00646136" w:rsidRDefault="00990EAC" w:rsidP="00303DC8"/>
    <w:p w14:paraId="7802D47B" w14:textId="77777777" w:rsidR="00990EAC" w:rsidRPr="00646136" w:rsidRDefault="00990EAC" w:rsidP="00303DC8"/>
    <w:p w14:paraId="4EEED0FE" w14:textId="52D2A6A5" w:rsidR="00D2756B" w:rsidRDefault="00D2756B" w:rsidP="003E22A5">
      <w:pPr>
        <w:ind w:firstLine="0"/>
      </w:pPr>
    </w:p>
    <w:p w14:paraId="2821F77F" w14:textId="77777777" w:rsidR="003E22A5" w:rsidRDefault="003E22A5" w:rsidP="003E22A5">
      <w:pPr>
        <w:ind w:firstLine="0"/>
      </w:pPr>
    </w:p>
    <w:p w14:paraId="0E468CFB" w14:textId="721BA3C1" w:rsidR="00D2756B" w:rsidRDefault="00D2756B" w:rsidP="00303DC8"/>
    <w:p w14:paraId="195BB252" w14:textId="3E6197FF" w:rsidR="00990EAC" w:rsidRDefault="00990EAC" w:rsidP="00303DC8"/>
    <w:p w14:paraId="4110DC7E" w14:textId="11FCBDFD" w:rsidR="00D2756B" w:rsidRDefault="00D2756B" w:rsidP="00303DC8"/>
    <w:p w14:paraId="6076331F" w14:textId="77777777" w:rsidR="00F423DE" w:rsidRDefault="00F423DE" w:rsidP="00303DC8"/>
    <w:p w14:paraId="16EEA2CB" w14:textId="77777777" w:rsidR="00F423DE" w:rsidRDefault="00F423DE" w:rsidP="00303DC8"/>
    <w:p w14:paraId="6DA14DC1" w14:textId="77777777" w:rsidR="00F423DE" w:rsidRDefault="00F423DE" w:rsidP="00303DC8"/>
    <w:p w14:paraId="4EBD6777" w14:textId="77777777" w:rsidR="00F423DE" w:rsidRDefault="00F423DE" w:rsidP="00303DC8"/>
    <w:p w14:paraId="0557460D" w14:textId="77777777" w:rsidR="00F423DE" w:rsidRDefault="00F423DE" w:rsidP="00303DC8"/>
    <w:p w14:paraId="73B7F74B" w14:textId="77777777" w:rsidR="00F423DE" w:rsidRDefault="00F423DE" w:rsidP="00303DC8"/>
    <w:p w14:paraId="02AF095D" w14:textId="77777777" w:rsidR="00F423DE" w:rsidRDefault="00F423DE" w:rsidP="00303DC8"/>
    <w:p w14:paraId="74FA9926" w14:textId="77777777" w:rsidR="00F423DE" w:rsidRDefault="00F423DE" w:rsidP="00303DC8"/>
    <w:p w14:paraId="3779E63D" w14:textId="77777777" w:rsidR="00F423DE" w:rsidRDefault="00F423DE" w:rsidP="00303DC8"/>
    <w:p w14:paraId="5CEE516C" w14:textId="77777777" w:rsidR="00F423DE" w:rsidRDefault="00F423DE" w:rsidP="00303DC8"/>
    <w:p w14:paraId="7B71FCB7" w14:textId="77777777" w:rsidR="00F423DE" w:rsidRDefault="00F423DE" w:rsidP="00303DC8"/>
    <w:p w14:paraId="2DD731FE" w14:textId="77777777" w:rsidR="00F113BF" w:rsidRDefault="00F113BF" w:rsidP="00303DC8"/>
    <w:p w14:paraId="3334347A" w14:textId="6948D707" w:rsidR="005A4E60" w:rsidRPr="00F113BF" w:rsidRDefault="00D2756B" w:rsidP="00F113BF">
      <w:pPr>
        <w:ind w:firstLine="0"/>
        <w:jc w:val="center"/>
      </w:pPr>
      <w:r>
        <w:t>20</w:t>
      </w:r>
      <w:r w:rsidR="005A4E60">
        <w:t>2</w:t>
      </w:r>
      <w:r w:rsidR="00DD6EBC">
        <w:t>3</w:t>
      </w:r>
    </w:p>
    <w:p w14:paraId="15D082F6" w14:textId="77777777" w:rsidR="00990EAC" w:rsidRPr="00646136" w:rsidRDefault="00990EAC" w:rsidP="0013162A">
      <w:pPr>
        <w:jc w:val="center"/>
        <w:sectPr w:rsidR="00990EAC" w:rsidRPr="00646136">
          <w:pgSz w:w="11907" w:h="16840"/>
          <w:pgMar w:top="1134" w:right="851" w:bottom="1134" w:left="1418" w:header="720" w:footer="720" w:gutter="0"/>
          <w:cols w:space="720"/>
        </w:sectPr>
      </w:pPr>
    </w:p>
    <w:p w14:paraId="7B3CC18C" w14:textId="1BCDB04B" w:rsidR="00990EAC" w:rsidRDefault="00990EAC" w:rsidP="00A6518F">
      <w:pPr>
        <w:pStyle w:val="vguCContentName"/>
      </w:pPr>
      <w:r w:rsidRPr="00646136">
        <w:lastRenderedPageBreak/>
        <w:t>Содержание</w:t>
      </w:r>
    </w:p>
    <w:sdt>
      <w:sdtPr>
        <w:rPr>
          <w:rFonts w:ascii="Times New Roman" w:eastAsiaTheme="minorEastAsia" w:hAnsi="Times New Roman" w:cstheme="minorBidi"/>
          <w:color w:val="auto"/>
          <w:sz w:val="24"/>
          <w:szCs w:val="22"/>
        </w:rPr>
        <w:id w:val="-6711097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A769E9D" w14:textId="5C684F88" w:rsidR="00442256" w:rsidRDefault="00442256">
          <w:pPr>
            <w:pStyle w:val="afb"/>
          </w:pPr>
        </w:p>
        <w:p w14:paraId="1FFCD64D" w14:textId="77D4FCB3" w:rsidR="00E23BB6" w:rsidRDefault="00442256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471319" w:history="1">
            <w:r w:rsidR="00E23BB6" w:rsidRPr="00A21FD7">
              <w:rPr>
                <w:rStyle w:val="a6"/>
              </w:rPr>
              <w:t>Введение</w:t>
            </w:r>
            <w:r w:rsidR="00E23BB6">
              <w:rPr>
                <w:webHidden/>
              </w:rPr>
              <w:tab/>
            </w:r>
            <w:r w:rsidR="00E23BB6">
              <w:rPr>
                <w:webHidden/>
              </w:rPr>
              <w:fldChar w:fldCharType="begin"/>
            </w:r>
            <w:r w:rsidR="00E23BB6">
              <w:rPr>
                <w:webHidden/>
              </w:rPr>
              <w:instrText xml:space="preserve"> PAGEREF _Toc148471319 \h </w:instrText>
            </w:r>
            <w:r w:rsidR="00E23BB6">
              <w:rPr>
                <w:webHidden/>
              </w:rPr>
            </w:r>
            <w:r w:rsidR="00E23BB6">
              <w:rPr>
                <w:webHidden/>
              </w:rPr>
              <w:fldChar w:fldCharType="separate"/>
            </w:r>
            <w:r w:rsidR="00E23BB6">
              <w:rPr>
                <w:webHidden/>
              </w:rPr>
              <w:t>2</w:t>
            </w:r>
            <w:r w:rsidR="00E23BB6">
              <w:rPr>
                <w:webHidden/>
              </w:rPr>
              <w:fldChar w:fldCharType="end"/>
            </w:r>
          </w:hyperlink>
        </w:p>
        <w:p w14:paraId="41B61034" w14:textId="31501032" w:rsidR="00E23BB6" w:rsidRDefault="00404E1C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48471320" w:history="1">
            <w:r w:rsidR="00E23BB6" w:rsidRPr="00A21FD7">
              <w:rPr>
                <w:rStyle w:val="a6"/>
              </w:rPr>
              <w:t>1</w:t>
            </w:r>
            <w:r w:rsidR="00E23BB6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E23BB6" w:rsidRPr="00A21FD7">
              <w:rPr>
                <w:rStyle w:val="a6"/>
              </w:rPr>
              <w:t>Термины и определения</w:t>
            </w:r>
            <w:r w:rsidR="00E23BB6">
              <w:rPr>
                <w:webHidden/>
              </w:rPr>
              <w:tab/>
            </w:r>
            <w:r w:rsidR="00E23BB6">
              <w:rPr>
                <w:webHidden/>
              </w:rPr>
              <w:fldChar w:fldCharType="begin"/>
            </w:r>
            <w:r w:rsidR="00E23BB6">
              <w:rPr>
                <w:webHidden/>
              </w:rPr>
              <w:instrText xml:space="preserve"> PAGEREF _Toc148471320 \h </w:instrText>
            </w:r>
            <w:r w:rsidR="00E23BB6">
              <w:rPr>
                <w:webHidden/>
              </w:rPr>
            </w:r>
            <w:r w:rsidR="00E23BB6">
              <w:rPr>
                <w:webHidden/>
              </w:rPr>
              <w:fldChar w:fldCharType="separate"/>
            </w:r>
            <w:r w:rsidR="00E23BB6">
              <w:rPr>
                <w:webHidden/>
              </w:rPr>
              <w:t>3</w:t>
            </w:r>
            <w:r w:rsidR="00E23BB6">
              <w:rPr>
                <w:webHidden/>
              </w:rPr>
              <w:fldChar w:fldCharType="end"/>
            </w:r>
          </w:hyperlink>
        </w:p>
        <w:p w14:paraId="009878A1" w14:textId="43D3613F" w:rsidR="00E23BB6" w:rsidRDefault="00404E1C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48471321" w:history="1">
            <w:r w:rsidR="00E23BB6" w:rsidRPr="00A21FD7">
              <w:rPr>
                <w:rStyle w:val="a6"/>
              </w:rPr>
              <w:t>2</w:t>
            </w:r>
            <w:r w:rsidR="00E23BB6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E23BB6" w:rsidRPr="00A21FD7">
              <w:rPr>
                <w:rStyle w:val="a6"/>
              </w:rPr>
              <w:t>Перечень сокращений</w:t>
            </w:r>
            <w:r w:rsidR="00E23BB6">
              <w:rPr>
                <w:webHidden/>
              </w:rPr>
              <w:tab/>
            </w:r>
            <w:r w:rsidR="00E23BB6">
              <w:rPr>
                <w:webHidden/>
              </w:rPr>
              <w:fldChar w:fldCharType="begin"/>
            </w:r>
            <w:r w:rsidR="00E23BB6">
              <w:rPr>
                <w:webHidden/>
              </w:rPr>
              <w:instrText xml:space="preserve"> PAGEREF _Toc148471321 \h </w:instrText>
            </w:r>
            <w:r w:rsidR="00E23BB6">
              <w:rPr>
                <w:webHidden/>
              </w:rPr>
            </w:r>
            <w:r w:rsidR="00E23BB6">
              <w:rPr>
                <w:webHidden/>
              </w:rPr>
              <w:fldChar w:fldCharType="separate"/>
            </w:r>
            <w:r w:rsidR="00E23BB6">
              <w:rPr>
                <w:webHidden/>
              </w:rPr>
              <w:t>4</w:t>
            </w:r>
            <w:r w:rsidR="00E23BB6">
              <w:rPr>
                <w:webHidden/>
              </w:rPr>
              <w:fldChar w:fldCharType="end"/>
            </w:r>
          </w:hyperlink>
        </w:p>
        <w:p w14:paraId="745874E1" w14:textId="0B694BD7" w:rsidR="00E23BB6" w:rsidRDefault="00404E1C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48471322" w:history="1">
            <w:r w:rsidR="00E23BB6" w:rsidRPr="00A21FD7">
              <w:rPr>
                <w:rStyle w:val="a6"/>
              </w:rPr>
              <w:t>3</w:t>
            </w:r>
            <w:r w:rsidR="00E23BB6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E23BB6" w:rsidRPr="00A21FD7">
              <w:rPr>
                <w:rStyle w:val="a6"/>
              </w:rPr>
              <w:t>Основные сведения о разработке</w:t>
            </w:r>
            <w:r w:rsidR="00E23BB6">
              <w:rPr>
                <w:webHidden/>
              </w:rPr>
              <w:tab/>
            </w:r>
            <w:r w:rsidR="00E23BB6">
              <w:rPr>
                <w:webHidden/>
              </w:rPr>
              <w:fldChar w:fldCharType="begin"/>
            </w:r>
            <w:r w:rsidR="00E23BB6">
              <w:rPr>
                <w:webHidden/>
              </w:rPr>
              <w:instrText xml:space="preserve"> PAGEREF _Toc148471322 \h </w:instrText>
            </w:r>
            <w:r w:rsidR="00E23BB6">
              <w:rPr>
                <w:webHidden/>
              </w:rPr>
            </w:r>
            <w:r w:rsidR="00E23BB6">
              <w:rPr>
                <w:webHidden/>
              </w:rPr>
              <w:fldChar w:fldCharType="separate"/>
            </w:r>
            <w:r w:rsidR="00E23BB6">
              <w:rPr>
                <w:webHidden/>
              </w:rPr>
              <w:t>5</w:t>
            </w:r>
            <w:r w:rsidR="00E23BB6">
              <w:rPr>
                <w:webHidden/>
              </w:rPr>
              <w:fldChar w:fldCharType="end"/>
            </w:r>
          </w:hyperlink>
        </w:p>
        <w:p w14:paraId="0088C505" w14:textId="77572B6B" w:rsidR="00E23BB6" w:rsidRDefault="00404E1C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48471323" w:history="1">
            <w:r w:rsidR="00E23BB6" w:rsidRPr="00A21FD7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 w:rsidR="00E23BB6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E23BB6" w:rsidRPr="00A21FD7">
              <w:rPr>
                <w:rStyle w:val="a6"/>
              </w:rPr>
              <w:t>Наименование разработки</w:t>
            </w:r>
            <w:r w:rsidR="00E23BB6">
              <w:rPr>
                <w:webHidden/>
              </w:rPr>
              <w:tab/>
            </w:r>
            <w:r w:rsidR="00E23BB6">
              <w:rPr>
                <w:webHidden/>
              </w:rPr>
              <w:fldChar w:fldCharType="begin"/>
            </w:r>
            <w:r w:rsidR="00E23BB6">
              <w:rPr>
                <w:webHidden/>
              </w:rPr>
              <w:instrText xml:space="preserve"> PAGEREF _Toc148471323 \h </w:instrText>
            </w:r>
            <w:r w:rsidR="00E23BB6">
              <w:rPr>
                <w:webHidden/>
              </w:rPr>
            </w:r>
            <w:r w:rsidR="00E23BB6">
              <w:rPr>
                <w:webHidden/>
              </w:rPr>
              <w:fldChar w:fldCharType="separate"/>
            </w:r>
            <w:r w:rsidR="00E23BB6">
              <w:rPr>
                <w:webHidden/>
              </w:rPr>
              <w:t>5</w:t>
            </w:r>
            <w:r w:rsidR="00E23BB6">
              <w:rPr>
                <w:webHidden/>
              </w:rPr>
              <w:fldChar w:fldCharType="end"/>
            </w:r>
          </w:hyperlink>
        </w:p>
        <w:p w14:paraId="19FAF16A" w14:textId="207A1E90" w:rsidR="00E23BB6" w:rsidRDefault="00404E1C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48471324" w:history="1">
            <w:r w:rsidR="00E23BB6" w:rsidRPr="00A21FD7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 w:rsidR="00E23BB6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E23BB6" w:rsidRPr="00A21FD7">
              <w:rPr>
                <w:rStyle w:val="a6"/>
              </w:rPr>
              <w:t>Цель и задачи</w:t>
            </w:r>
            <w:r w:rsidR="00E23BB6">
              <w:rPr>
                <w:webHidden/>
              </w:rPr>
              <w:tab/>
            </w:r>
            <w:r w:rsidR="00E23BB6">
              <w:rPr>
                <w:webHidden/>
              </w:rPr>
              <w:fldChar w:fldCharType="begin"/>
            </w:r>
            <w:r w:rsidR="00E23BB6">
              <w:rPr>
                <w:webHidden/>
              </w:rPr>
              <w:instrText xml:space="preserve"> PAGEREF _Toc148471324 \h </w:instrText>
            </w:r>
            <w:r w:rsidR="00E23BB6">
              <w:rPr>
                <w:webHidden/>
              </w:rPr>
            </w:r>
            <w:r w:rsidR="00E23BB6">
              <w:rPr>
                <w:webHidden/>
              </w:rPr>
              <w:fldChar w:fldCharType="separate"/>
            </w:r>
            <w:r w:rsidR="00E23BB6">
              <w:rPr>
                <w:webHidden/>
              </w:rPr>
              <w:t>5</w:t>
            </w:r>
            <w:r w:rsidR="00E23BB6">
              <w:rPr>
                <w:webHidden/>
              </w:rPr>
              <w:fldChar w:fldCharType="end"/>
            </w:r>
          </w:hyperlink>
        </w:p>
        <w:p w14:paraId="4B0C2382" w14:textId="38096843" w:rsidR="00E23BB6" w:rsidRDefault="00404E1C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48471325" w:history="1">
            <w:r w:rsidR="00E23BB6" w:rsidRPr="00A21FD7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</w:t>
            </w:r>
            <w:r w:rsidR="00E23BB6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E23BB6" w:rsidRPr="00A21FD7">
              <w:rPr>
                <w:rStyle w:val="a6"/>
              </w:rPr>
              <w:t>Сведения об участниках разработки</w:t>
            </w:r>
            <w:r w:rsidR="00E23BB6">
              <w:rPr>
                <w:webHidden/>
              </w:rPr>
              <w:tab/>
            </w:r>
            <w:r w:rsidR="00E23BB6">
              <w:rPr>
                <w:webHidden/>
              </w:rPr>
              <w:fldChar w:fldCharType="begin"/>
            </w:r>
            <w:r w:rsidR="00E23BB6">
              <w:rPr>
                <w:webHidden/>
              </w:rPr>
              <w:instrText xml:space="preserve"> PAGEREF _Toc148471325 \h </w:instrText>
            </w:r>
            <w:r w:rsidR="00E23BB6">
              <w:rPr>
                <w:webHidden/>
              </w:rPr>
            </w:r>
            <w:r w:rsidR="00E23BB6">
              <w:rPr>
                <w:webHidden/>
              </w:rPr>
              <w:fldChar w:fldCharType="separate"/>
            </w:r>
            <w:r w:rsidR="00E23BB6">
              <w:rPr>
                <w:webHidden/>
              </w:rPr>
              <w:t>5</w:t>
            </w:r>
            <w:r w:rsidR="00E23BB6">
              <w:rPr>
                <w:webHidden/>
              </w:rPr>
              <w:fldChar w:fldCharType="end"/>
            </w:r>
          </w:hyperlink>
        </w:p>
        <w:p w14:paraId="2BBB19D1" w14:textId="7C57AAD9" w:rsidR="00E23BB6" w:rsidRDefault="00404E1C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48471326" w:history="1">
            <w:r w:rsidR="00E23BB6" w:rsidRPr="00A21FD7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</w:t>
            </w:r>
            <w:r w:rsidR="00E23BB6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E23BB6" w:rsidRPr="00A21FD7">
              <w:rPr>
                <w:rStyle w:val="a6"/>
              </w:rPr>
              <w:t>Сроки разработки</w:t>
            </w:r>
            <w:r w:rsidR="00E23BB6">
              <w:rPr>
                <w:webHidden/>
              </w:rPr>
              <w:tab/>
            </w:r>
            <w:r w:rsidR="00E23BB6">
              <w:rPr>
                <w:webHidden/>
              </w:rPr>
              <w:fldChar w:fldCharType="begin"/>
            </w:r>
            <w:r w:rsidR="00E23BB6">
              <w:rPr>
                <w:webHidden/>
              </w:rPr>
              <w:instrText xml:space="preserve"> PAGEREF _Toc148471326 \h </w:instrText>
            </w:r>
            <w:r w:rsidR="00E23BB6">
              <w:rPr>
                <w:webHidden/>
              </w:rPr>
            </w:r>
            <w:r w:rsidR="00E23BB6">
              <w:rPr>
                <w:webHidden/>
              </w:rPr>
              <w:fldChar w:fldCharType="separate"/>
            </w:r>
            <w:r w:rsidR="00E23BB6">
              <w:rPr>
                <w:webHidden/>
              </w:rPr>
              <w:t>5</w:t>
            </w:r>
            <w:r w:rsidR="00E23BB6">
              <w:rPr>
                <w:webHidden/>
              </w:rPr>
              <w:fldChar w:fldCharType="end"/>
            </w:r>
          </w:hyperlink>
        </w:p>
        <w:p w14:paraId="43DA3227" w14:textId="5D06920D" w:rsidR="00E23BB6" w:rsidRDefault="00404E1C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48471327" w:history="1">
            <w:r w:rsidR="00E23BB6" w:rsidRPr="00A21FD7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3.5</w:t>
            </w:r>
            <w:r w:rsidR="00E23BB6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E23BB6" w:rsidRPr="00A21FD7">
              <w:rPr>
                <w:rStyle w:val="a6"/>
              </w:rPr>
              <w:t>Назначение разработки</w:t>
            </w:r>
            <w:r w:rsidR="00E23BB6">
              <w:rPr>
                <w:webHidden/>
              </w:rPr>
              <w:tab/>
            </w:r>
            <w:r w:rsidR="00E23BB6">
              <w:rPr>
                <w:webHidden/>
              </w:rPr>
              <w:fldChar w:fldCharType="begin"/>
            </w:r>
            <w:r w:rsidR="00E23BB6">
              <w:rPr>
                <w:webHidden/>
              </w:rPr>
              <w:instrText xml:space="preserve"> PAGEREF _Toc148471327 \h </w:instrText>
            </w:r>
            <w:r w:rsidR="00E23BB6">
              <w:rPr>
                <w:webHidden/>
              </w:rPr>
            </w:r>
            <w:r w:rsidR="00E23BB6">
              <w:rPr>
                <w:webHidden/>
              </w:rPr>
              <w:fldChar w:fldCharType="separate"/>
            </w:r>
            <w:r w:rsidR="00E23BB6">
              <w:rPr>
                <w:webHidden/>
              </w:rPr>
              <w:t>5</w:t>
            </w:r>
            <w:r w:rsidR="00E23BB6">
              <w:rPr>
                <w:webHidden/>
              </w:rPr>
              <w:fldChar w:fldCharType="end"/>
            </w:r>
          </w:hyperlink>
        </w:p>
        <w:p w14:paraId="24C2EA18" w14:textId="00C2722A" w:rsidR="00E23BB6" w:rsidRDefault="00404E1C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48471328" w:history="1">
            <w:r w:rsidR="00E23BB6" w:rsidRPr="00A21FD7">
              <w:rPr>
                <w:rStyle w:val="a6"/>
              </w:rPr>
              <w:t>4</w:t>
            </w:r>
            <w:r w:rsidR="00E23BB6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E23BB6" w:rsidRPr="00A21FD7">
              <w:rPr>
                <w:rStyle w:val="a6"/>
              </w:rPr>
              <w:t>Описани предметной области</w:t>
            </w:r>
            <w:r w:rsidR="00E23BB6">
              <w:rPr>
                <w:webHidden/>
              </w:rPr>
              <w:tab/>
            </w:r>
            <w:r w:rsidR="00E23BB6">
              <w:rPr>
                <w:webHidden/>
              </w:rPr>
              <w:fldChar w:fldCharType="begin"/>
            </w:r>
            <w:r w:rsidR="00E23BB6">
              <w:rPr>
                <w:webHidden/>
              </w:rPr>
              <w:instrText xml:space="preserve"> PAGEREF _Toc148471328 \h </w:instrText>
            </w:r>
            <w:r w:rsidR="00E23BB6">
              <w:rPr>
                <w:webHidden/>
              </w:rPr>
            </w:r>
            <w:r w:rsidR="00E23BB6">
              <w:rPr>
                <w:webHidden/>
              </w:rPr>
              <w:fldChar w:fldCharType="separate"/>
            </w:r>
            <w:r w:rsidR="00E23BB6">
              <w:rPr>
                <w:webHidden/>
              </w:rPr>
              <w:t>6</w:t>
            </w:r>
            <w:r w:rsidR="00E23BB6">
              <w:rPr>
                <w:webHidden/>
              </w:rPr>
              <w:fldChar w:fldCharType="end"/>
            </w:r>
          </w:hyperlink>
        </w:p>
        <w:p w14:paraId="649B7215" w14:textId="3908BBE2" w:rsidR="00E23BB6" w:rsidRDefault="00404E1C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48471329" w:history="1">
            <w:r w:rsidR="00E23BB6" w:rsidRPr="00A21FD7">
              <w:rPr>
                <w:rStyle w:val="a6"/>
              </w:rPr>
              <w:t>5</w:t>
            </w:r>
            <w:r w:rsidR="00E23BB6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E23BB6" w:rsidRPr="00A21FD7">
              <w:rPr>
                <w:rStyle w:val="a6"/>
              </w:rPr>
              <w:t>Требования к результатам работы</w:t>
            </w:r>
            <w:r w:rsidR="00E23BB6">
              <w:rPr>
                <w:webHidden/>
              </w:rPr>
              <w:tab/>
            </w:r>
            <w:r w:rsidR="00E23BB6">
              <w:rPr>
                <w:webHidden/>
              </w:rPr>
              <w:fldChar w:fldCharType="begin"/>
            </w:r>
            <w:r w:rsidR="00E23BB6">
              <w:rPr>
                <w:webHidden/>
              </w:rPr>
              <w:instrText xml:space="preserve"> PAGEREF _Toc148471329 \h </w:instrText>
            </w:r>
            <w:r w:rsidR="00E23BB6">
              <w:rPr>
                <w:webHidden/>
              </w:rPr>
            </w:r>
            <w:r w:rsidR="00E23BB6">
              <w:rPr>
                <w:webHidden/>
              </w:rPr>
              <w:fldChar w:fldCharType="separate"/>
            </w:r>
            <w:r w:rsidR="00E23BB6">
              <w:rPr>
                <w:webHidden/>
              </w:rPr>
              <w:t>7</w:t>
            </w:r>
            <w:r w:rsidR="00E23BB6">
              <w:rPr>
                <w:webHidden/>
              </w:rPr>
              <w:fldChar w:fldCharType="end"/>
            </w:r>
          </w:hyperlink>
        </w:p>
        <w:p w14:paraId="3A7487E4" w14:textId="3130553A" w:rsidR="00E23BB6" w:rsidRDefault="00404E1C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48471330" w:history="1">
            <w:r w:rsidR="00E23BB6" w:rsidRPr="00A21FD7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5.1</w:t>
            </w:r>
            <w:r w:rsidR="00E23BB6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E23BB6" w:rsidRPr="00A21FD7">
              <w:rPr>
                <w:rStyle w:val="a6"/>
              </w:rPr>
              <w:t>Требования к работе приложения</w:t>
            </w:r>
            <w:r w:rsidR="00E23BB6">
              <w:rPr>
                <w:webHidden/>
              </w:rPr>
              <w:tab/>
            </w:r>
            <w:r w:rsidR="00E23BB6">
              <w:rPr>
                <w:webHidden/>
              </w:rPr>
              <w:fldChar w:fldCharType="begin"/>
            </w:r>
            <w:r w:rsidR="00E23BB6">
              <w:rPr>
                <w:webHidden/>
              </w:rPr>
              <w:instrText xml:space="preserve"> PAGEREF _Toc148471330 \h </w:instrText>
            </w:r>
            <w:r w:rsidR="00E23BB6">
              <w:rPr>
                <w:webHidden/>
              </w:rPr>
            </w:r>
            <w:r w:rsidR="00E23BB6">
              <w:rPr>
                <w:webHidden/>
              </w:rPr>
              <w:fldChar w:fldCharType="separate"/>
            </w:r>
            <w:r w:rsidR="00E23BB6">
              <w:rPr>
                <w:webHidden/>
              </w:rPr>
              <w:t>7</w:t>
            </w:r>
            <w:r w:rsidR="00E23BB6">
              <w:rPr>
                <w:webHidden/>
              </w:rPr>
              <w:fldChar w:fldCharType="end"/>
            </w:r>
          </w:hyperlink>
        </w:p>
        <w:p w14:paraId="238DFDC3" w14:textId="3B0C4F62" w:rsidR="00E23BB6" w:rsidRDefault="00404E1C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48471331" w:history="1">
            <w:r w:rsidR="00E23BB6" w:rsidRPr="00A21FD7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</w:t>
            </w:r>
            <w:r w:rsidR="00E23BB6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E23BB6" w:rsidRPr="00A21FD7">
              <w:rPr>
                <w:rStyle w:val="a6"/>
              </w:rPr>
              <w:t>Требования к пользовательскому интерфейсу</w:t>
            </w:r>
            <w:r w:rsidR="00E23BB6">
              <w:rPr>
                <w:webHidden/>
              </w:rPr>
              <w:tab/>
            </w:r>
            <w:r w:rsidR="00E23BB6">
              <w:rPr>
                <w:webHidden/>
              </w:rPr>
              <w:fldChar w:fldCharType="begin"/>
            </w:r>
            <w:r w:rsidR="00E23BB6">
              <w:rPr>
                <w:webHidden/>
              </w:rPr>
              <w:instrText xml:space="preserve"> PAGEREF _Toc148471331 \h </w:instrText>
            </w:r>
            <w:r w:rsidR="00E23BB6">
              <w:rPr>
                <w:webHidden/>
              </w:rPr>
            </w:r>
            <w:r w:rsidR="00E23BB6">
              <w:rPr>
                <w:webHidden/>
              </w:rPr>
              <w:fldChar w:fldCharType="separate"/>
            </w:r>
            <w:r w:rsidR="00E23BB6">
              <w:rPr>
                <w:webHidden/>
              </w:rPr>
              <w:t>8</w:t>
            </w:r>
            <w:r w:rsidR="00E23BB6">
              <w:rPr>
                <w:webHidden/>
              </w:rPr>
              <w:fldChar w:fldCharType="end"/>
            </w:r>
          </w:hyperlink>
        </w:p>
        <w:p w14:paraId="194CE3B4" w14:textId="3ED4BB6F" w:rsidR="00E23BB6" w:rsidRDefault="00404E1C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48471332" w:history="1">
            <w:r w:rsidR="00E23BB6" w:rsidRPr="00A21FD7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5.3</w:t>
            </w:r>
            <w:r w:rsidR="00E23BB6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E23BB6" w:rsidRPr="00A21FD7">
              <w:rPr>
                <w:rStyle w:val="a6"/>
              </w:rPr>
              <w:t>Требования к функциональным характеристикам</w:t>
            </w:r>
            <w:r w:rsidR="00E23BB6">
              <w:rPr>
                <w:webHidden/>
              </w:rPr>
              <w:tab/>
            </w:r>
            <w:r w:rsidR="00E23BB6">
              <w:rPr>
                <w:webHidden/>
              </w:rPr>
              <w:fldChar w:fldCharType="begin"/>
            </w:r>
            <w:r w:rsidR="00E23BB6">
              <w:rPr>
                <w:webHidden/>
              </w:rPr>
              <w:instrText xml:space="preserve"> PAGEREF _Toc148471332 \h </w:instrText>
            </w:r>
            <w:r w:rsidR="00E23BB6">
              <w:rPr>
                <w:webHidden/>
              </w:rPr>
            </w:r>
            <w:r w:rsidR="00E23BB6">
              <w:rPr>
                <w:webHidden/>
              </w:rPr>
              <w:fldChar w:fldCharType="separate"/>
            </w:r>
            <w:r w:rsidR="00E23BB6">
              <w:rPr>
                <w:webHidden/>
              </w:rPr>
              <w:t>10</w:t>
            </w:r>
            <w:r w:rsidR="00E23BB6">
              <w:rPr>
                <w:webHidden/>
              </w:rPr>
              <w:fldChar w:fldCharType="end"/>
            </w:r>
          </w:hyperlink>
        </w:p>
        <w:p w14:paraId="35C83D45" w14:textId="7ABD0FEA" w:rsidR="00E23BB6" w:rsidRDefault="00404E1C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48471333" w:history="1">
            <w:r w:rsidR="00E23BB6" w:rsidRPr="00A21FD7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5.4</w:t>
            </w:r>
            <w:r w:rsidR="00E23BB6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E23BB6" w:rsidRPr="00A21FD7">
              <w:rPr>
                <w:rStyle w:val="a6"/>
              </w:rPr>
              <w:t>Требования к видам обеспечения</w:t>
            </w:r>
            <w:r w:rsidR="00E23BB6">
              <w:rPr>
                <w:webHidden/>
              </w:rPr>
              <w:tab/>
            </w:r>
            <w:r w:rsidR="00E23BB6">
              <w:rPr>
                <w:webHidden/>
              </w:rPr>
              <w:fldChar w:fldCharType="begin"/>
            </w:r>
            <w:r w:rsidR="00E23BB6">
              <w:rPr>
                <w:webHidden/>
              </w:rPr>
              <w:instrText xml:space="preserve"> PAGEREF _Toc148471333 \h </w:instrText>
            </w:r>
            <w:r w:rsidR="00E23BB6">
              <w:rPr>
                <w:webHidden/>
              </w:rPr>
            </w:r>
            <w:r w:rsidR="00E23BB6">
              <w:rPr>
                <w:webHidden/>
              </w:rPr>
              <w:fldChar w:fldCharType="separate"/>
            </w:r>
            <w:r w:rsidR="00E23BB6">
              <w:rPr>
                <w:webHidden/>
              </w:rPr>
              <w:t>11</w:t>
            </w:r>
            <w:r w:rsidR="00E23BB6">
              <w:rPr>
                <w:webHidden/>
              </w:rPr>
              <w:fldChar w:fldCharType="end"/>
            </w:r>
          </w:hyperlink>
        </w:p>
        <w:p w14:paraId="5DE3417A" w14:textId="557F01D6" w:rsidR="00E23BB6" w:rsidRDefault="00404E1C">
          <w:pPr>
            <w:pStyle w:val="3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48471334" w:history="1">
            <w:r w:rsidR="00E23BB6" w:rsidRPr="00A21FD7">
              <w:rPr>
                <w:rStyle w:val="a6"/>
              </w:rPr>
              <w:t>5.4.1</w:t>
            </w:r>
            <w:r w:rsidR="00E23BB6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E23BB6" w:rsidRPr="00A21FD7">
              <w:rPr>
                <w:rStyle w:val="a6"/>
              </w:rPr>
              <w:t>Требования к математическому обеспечению</w:t>
            </w:r>
            <w:r w:rsidR="00E23BB6">
              <w:rPr>
                <w:webHidden/>
              </w:rPr>
              <w:tab/>
            </w:r>
            <w:r w:rsidR="00E23BB6">
              <w:rPr>
                <w:webHidden/>
              </w:rPr>
              <w:fldChar w:fldCharType="begin"/>
            </w:r>
            <w:r w:rsidR="00E23BB6">
              <w:rPr>
                <w:webHidden/>
              </w:rPr>
              <w:instrText xml:space="preserve"> PAGEREF _Toc148471334 \h </w:instrText>
            </w:r>
            <w:r w:rsidR="00E23BB6">
              <w:rPr>
                <w:webHidden/>
              </w:rPr>
            </w:r>
            <w:r w:rsidR="00E23BB6">
              <w:rPr>
                <w:webHidden/>
              </w:rPr>
              <w:fldChar w:fldCharType="separate"/>
            </w:r>
            <w:r w:rsidR="00E23BB6">
              <w:rPr>
                <w:webHidden/>
              </w:rPr>
              <w:t>11</w:t>
            </w:r>
            <w:r w:rsidR="00E23BB6">
              <w:rPr>
                <w:webHidden/>
              </w:rPr>
              <w:fldChar w:fldCharType="end"/>
            </w:r>
          </w:hyperlink>
        </w:p>
        <w:p w14:paraId="7253D51C" w14:textId="40677145" w:rsidR="00E23BB6" w:rsidRDefault="00404E1C">
          <w:pPr>
            <w:pStyle w:val="3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48471335" w:history="1">
            <w:r w:rsidR="00E23BB6" w:rsidRPr="00A21FD7">
              <w:rPr>
                <w:rStyle w:val="a6"/>
              </w:rPr>
              <w:t>5.4.2</w:t>
            </w:r>
            <w:r w:rsidR="00E23BB6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E23BB6" w:rsidRPr="00A21FD7">
              <w:rPr>
                <w:rStyle w:val="a6"/>
              </w:rPr>
              <w:t>Требования к информационному обеспечению</w:t>
            </w:r>
            <w:r w:rsidR="00E23BB6">
              <w:rPr>
                <w:webHidden/>
              </w:rPr>
              <w:tab/>
            </w:r>
            <w:r w:rsidR="00E23BB6">
              <w:rPr>
                <w:webHidden/>
              </w:rPr>
              <w:fldChar w:fldCharType="begin"/>
            </w:r>
            <w:r w:rsidR="00E23BB6">
              <w:rPr>
                <w:webHidden/>
              </w:rPr>
              <w:instrText xml:space="preserve"> PAGEREF _Toc148471335 \h </w:instrText>
            </w:r>
            <w:r w:rsidR="00E23BB6">
              <w:rPr>
                <w:webHidden/>
              </w:rPr>
            </w:r>
            <w:r w:rsidR="00E23BB6">
              <w:rPr>
                <w:webHidden/>
              </w:rPr>
              <w:fldChar w:fldCharType="separate"/>
            </w:r>
            <w:r w:rsidR="00E23BB6">
              <w:rPr>
                <w:webHidden/>
              </w:rPr>
              <w:t>11</w:t>
            </w:r>
            <w:r w:rsidR="00E23BB6">
              <w:rPr>
                <w:webHidden/>
              </w:rPr>
              <w:fldChar w:fldCharType="end"/>
            </w:r>
          </w:hyperlink>
        </w:p>
        <w:p w14:paraId="152393AD" w14:textId="4DA6D301" w:rsidR="00E23BB6" w:rsidRDefault="00404E1C">
          <w:pPr>
            <w:pStyle w:val="3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48471336" w:history="1">
            <w:r w:rsidR="00E23BB6" w:rsidRPr="00A21FD7">
              <w:rPr>
                <w:rStyle w:val="a6"/>
              </w:rPr>
              <w:t>5.4.3</w:t>
            </w:r>
            <w:r w:rsidR="00E23BB6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E23BB6" w:rsidRPr="00A21FD7">
              <w:rPr>
                <w:rStyle w:val="a6"/>
              </w:rPr>
              <w:t>Требования к лингвистическому обеспечению</w:t>
            </w:r>
            <w:r w:rsidR="00E23BB6">
              <w:rPr>
                <w:webHidden/>
              </w:rPr>
              <w:tab/>
            </w:r>
            <w:r w:rsidR="00E23BB6">
              <w:rPr>
                <w:webHidden/>
              </w:rPr>
              <w:fldChar w:fldCharType="begin"/>
            </w:r>
            <w:r w:rsidR="00E23BB6">
              <w:rPr>
                <w:webHidden/>
              </w:rPr>
              <w:instrText xml:space="preserve"> PAGEREF _Toc148471336 \h </w:instrText>
            </w:r>
            <w:r w:rsidR="00E23BB6">
              <w:rPr>
                <w:webHidden/>
              </w:rPr>
            </w:r>
            <w:r w:rsidR="00E23BB6">
              <w:rPr>
                <w:webHidden/>
              </w:rPr>
              <w:fldChar w:fldCharType="separate"/>
            </w:r>
            <w:r w:rsidR="00E23BB6">
              <w:rPr>
                <w:webHidden/>
              </w:rPr>
              <w:t>11</w:t>
            </w:r>
            <w:r w:rsidR="00E23BB6">
              <w:rPr>
                <w:webHidden/>
              </w:rPr>
              <w:fldChar w:fldCharType="end"/>
            </w:r>
          </w:hyperlink>
        </w:p>
        <w:p w14:paraId="10E51B1C" w14:textId="387D6294" w:rsidR="00E23BB6" w:rsidRDefault="00404E1C">
          <w:pPr>
            <w:pStyle w:val="3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48471337" w:history="1">
            <w:r w:rsidR="00E23BB6" w:rsidRPr="00A21FD7">
              <w:rPr>
                <w:rStyle w:val="a6"/>
              </w:rPr>
              <w:t>5.4.4</w:t>
            </w:r>
            <w:r w:rsidR="00E23BB6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E23BB6" w:rsidRPr="00A21FD7">
              <w:rPr>
                <w:rStyle w:val="a6"/>
              </w:rPr>
              <w:t>Требования к метрологическому обеспечению</w:t>
            </w:r>
            <w:r w:rsidR="00E23BB6">
              <w:rPr>
                <w:webHidden/>
              </w:rPr>
              <w:tab/>
            </w:r>
            <w:r w:rsidR="00E23BB6">
              <w:rPr>
                <w:webHidden/>
              </w:rPr>
              <w:fldChar w:fldCharType="begin"/>
            </w:r>
            <w:r w:rsidR="00E23BB6">
              <w:rPr>
                <w:webHidden/>
              </w:rPr>
              <w:instrText xml:space="preserve"> PAGEREF _Toc148471337 \h </w:instrText>
            </w:r>
            <w:r w:rsidR="00E23BB6">
              <w:rPr>
                <w:webHidden/>
              </w:rPr>
            </w:r>
            <w:r w:rsidR="00E23BB6">
              <w:rPr>
                <w:webHidden/>
              </w:rPr>
              <w:fldChar w:fldCharType="separate"/>
            </w:r>
            <w:r w:rsidR="00E23BB6">
              <w:rPr>
                <w:webHidden/>
              </w:rPr>
              <w:t>11</w:t>
            </w:r>
            <w:r w:rsidR="00E23BB6">
              <w:rPr>
                <w:webHidden/>
              </w:rPr>
              <w:fldChar w:fldCharType="end"/>
            </w:r>
          </w:hyperlink>
        </w:p>
        <w:p w14:paraId="404DAAAF" w14:textId="5042FCCC" w:rsidR="00E23BB6" w:rsidRDefault="00404E1C">
          <w:pPr>
            <w:pStyle w:val="3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48471338" w:history="1">
            <w:r w:rsidR="00E23BB6" w:rsidRPr="00A21FD7">
              <w:rPr>
                <w:rStyle w:val="a6"/>
              </w:rPr>
              <w:t>5.4.5</w:t>
            </w:r>
            <w:r w:rsidR="00E23BB6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E23BB6" w:rsidRPr="00A21FD7">
              <w:rPr>
                <w:rStyle w:val="a6"/>
              </w:rPr>
              <w:t>Требования к техническому обеспечению</w:t>
            </w:r>
            <w:r w:rsidR="00E23BB6">
              <w:rPr>
                <w:webHidden/>
              </w:rPr>
              <w:tab/>
            </w:r>
            <w:r w:rsidR="00E23BB6">
              <w:rPr>
                <w:webHidden/>
              </w:rPr>
              <w:fldChar w:fldCharType="begin"/>
            </w:r>
            <w:r w:rsidR="00E23BB6">
              <w:rPr>
                <w:webHidden/>
              </w:rPr>
              <w:instrText xml:space="preserve"> PAGEREF _Toc148471338 \h </w:instrText>
            </w:r>
            <w:r w:rsidR="00E23BB6">
              <w:rPr>
                <w:webHidden/>
              </w:rPr>
            </w:r>
            <w:r w:rsidR="00E23BB6">
              <w:rPr>
                <w:webHidden/>
              </w:rPr>
              <w:fldChar w:fldCharType="separate"/>
            </w:r>
            <w:r w:rsidR="00E23BB6">
              <w:rPr>
                <w:webHidden/>
              </w:rPr>
              <w:t>11</w:t>
            </w:r>
            <w:r w:rsidR="00E23BB6">
              <w:rPr>
                <w:webHidden/>
              </w:rPr>
              <w:fldChar w:fldCharType="end"/>
            </w:r>
          </w:hyperlink>
        </w:p>
        <w:p w14:paraId="7E99C72C" w14:textId="2CED53B7" w:rsidR="00E23BB6" w:rsidRDefault="00404E1C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48471339" w:history="1">
            <w:r w:rsidR="00E23BB6" w:rsidRPr="00A21FD7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5.5</w:t>
            </w:r>
            <w:r w:rsidR="00E23BB6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E23BB6" w:rsidRPr="00A21FD7">
              <w:rPr>
                <w:rStyle w:val="a6"/>
              </w:rPr>
              <w:t>Требования к надежности</w:t>
            </w:r>
            <w:r w:rsidR="00E23BB6">
              <w:rPr>
                <w:webHidden/>
              </w:rPr>
              <w:tab/>
            </w:r>
            <w:r w:rsidR="00E23BB6">
              <w:rPr>
                <w:webHidden/>
              </w:rPr>
              <w:fldChar w:fldCharType="begin"/>
            </w:r>
            <w:r w:rsidR="00E23BB6">
              <w:rPr>
                <w:webHidden/>
              </w:rPr>
              <w:instrText xml:space="preserve"> PAGEREF _Toc148471339 \h </w:instrText>
            </w:r>
            <w:r w:rsidR="00E23BB6">
              <w:rPr>
                <w:webHidden/>
              </w:rPr>
            </w:r>
            <w:r w:rsidR="00E23BB6">
              <w:rPr>
                <w:webHidden/>
              </w:rPr>
              <w:fldChar w:fldCharType="separate"/>
            </w:r>
            <w:r w:rsidR="00E23BB6">
              <w:rPr>
                <w:webHidden/>
              </w:rPr>
              <w:t>11</w:t>
            </w:r>
            <w:r w:rsidR="00E23BB6">
              <w:rPr>
                <w:webHidden/>
              </w:rPr>
              <w:fldChar w:fldCharType="end"/>
            </w:r>
          </w:hyperlink>
        </w:p>
        <w:p w14:paraId="6C7AEDC0" w14:textId="3282496F" w:rsidR="00E23BB6" w:rsidRDefault="00404E1C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48471340" w:history="1">
            <w:r w:rsidR="00E23BB6" w:rsidRPr="00A21FD7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5.6</w:t>
            </w:r>
            <w:r w:rsidR="00E23BB6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E23BB6" w:rsidRPr="00A21FD7">
              <w:rPr>
                <w:rStyle w:val="a6"/>
              </w:rPr>
              <w:t>Требования к безопасности</w:t>
            </w:r>
            <w:r w:rsidR="00E23BB6">
              <w:rPr>
                <w:webHidden/>
              </w:rPr>
              <w:tab/>
            </w:r>
            <w:r w:rsidR="00E23BB6">
              <w:rPr>
                <w:webHidden/>
              </w:rPr>
              <w:fldChar w:fldCharType="begin"/>
            </w:r>
            <w:r w:rsidR="00E23BB6">
              <w:rPr>
                <w:webHidden/>
              </w:rPr>
              <w:instrText xml:space="preserve"> PAGEREF _Toc148471340 \h </w:instrText>
            </w:r>
            <w:r w:rsidR="00E23BB6">
              <w:rPr>
                <w:webHidden/>
              </w:rPr>
            </w:r>
            <w:r w:rsidR="00E23BB6">
              <w:rPr>
                <w:webHidden/>
              </w:rPr>
              <w:fldChar w:fldCharType="separate"/>
            </w:r>
            <w:r w:rsidR="00E23BB6">
              <w:rPr>
                <w:webHidden/>
              </w:rPr>
              <w:t>12</w:t>
            </w:r>
            <w:r w:rsidR="00E23BB6">
              <w:rPr>
                <w:webHidden/>
              </w:rPr>
              <w:fldChar w:fldCharType="end"/>
            </w:r>
          </w:hyperlink>
        </w:p>
        <w:p w14:paraId="42FFC7E0" w14:textId="60D185BA" w:rsidR="00E23BB6" w:rsidRDefault="00404E1C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48471341" w:history="1">
            <w:r w:rsidR="00E23BB6" w:rsidRPr="00A21FD7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5.7</w:t>
            </w:r>
            <w:r w:rsidR="00E23BB6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E23BB6" w:rsidRPr="00A21FD7">
              <w:rPr>
                <w:rStyle w:val="a6"/>
              </w:rPr>
              <w:t>Требования к патентной чистоте</w:t>
            </w:r>
            <w:r w:rsidR="00E23BB6">
              <w:rPr>
                <w:webHidden/>
              </w:rPr>
              <w:tab/>
            </w:r>
            <w:r w:rsidR="00E23BB6">
              <w:rPr>
                <w:webHidden/>
              </w:rPr>
              <w:fldChar w:fldCharType="begin"/>
            </w:r>
            <w:r w:rsidR="00E23BB6">
              <w:rPr>
                <w:webHidden/>
              </w:rPr>
              <w:instrText xml:space="preserve"> PAGEREF _Toc148471341 \h </w:instrText>
            </w:r>
            <w:r w:rsidR="00E23BB6">
              <w:rPr>
                <w:webHidden/>
              </w:rPr>
            </w:r>
            <w:r w:rsidR="00E23BB6">
              <w:rPr>
                <w:webHidden/>
              </w:rPr>
              <w:fldChar w:fldCharType="separate"/>
            </w:r>
            <w:r w:rsidR="00E23BB6">
              <w:rPr>
                <w:webHidden/>
              </w:rPr>
              <w:t>12</w:t>
            </w:r>
            <w:r w:rsidR="00E23BB6">
              <w:rPr>
                <w:webHidden/>
              </w:rPr>
              <w:fldChar w:fldCharType="end"/>
            </w:r>
          </w:hyperlink>
        </w:p>
        <w:p w14:paraId="69A3B038" w14:textId="2CFE81BC" w:rsidR="00E23BB6" w:rsidRDefault="00404E1C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48471342" w:history="1">
            <w:r w:rsidR="00E23BB6" w:rsidRPr="00A21FD7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5.8</w:t>
            </w:r>
            <w:r w:rsidR="00E23BB6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E23BB6" w:rsidRPr="00A21FD7">
              <w:rPr>
                <w:rStyle w:val="a6"/>
              </w:rPr>
              <w:t>Требования к перспективам развития</w:t>
            </w:r>
            <w:r w:rsidR="00E23BB6">
              <w:rPr>
                <w:webHidden/>
              </w:rPr>
              <w:tab/>
            </w:r>
            <w:r w:rsidR="00E23BB6">
              <w:rPr>
                <w:webHidden/>
              </w:rPr>
              <w:fldChar w:fldCharType="begin"/>
            </w:r>
            <w:r w:rsidR="00E23BB6">
              <w:rPr>
                <w:webHidden/>
              </w:rPr>
              <w:instrText xml:space="preserve"> PAGEREF _Toc148471342 \h </w:instrText>
            </w:r>
            <w:r w:rsidR="00E23BB6">
              <w:rPr>
                <w:webHidden/>
              </w:rPr>
            </w:r>
            <w:r w:rsidR="00E23BB6">
              <w:rPr>
                <w:webHidden/>
              </w:rPr>
              <w:fldChar w:fldCharType="separate"/>
            </w:r>
            <w:r w:rsidR="00E23BB6">
              <w:rPr>
                <w:webHidden/>
              </w:rPr>
              <w:t>12</w:t>
            </w:r>
            <w:r w:rsidR="00E23BB6">
              <w:rPr>
                <w:webHidden/>
              </w:rPr>
              <w:fldChar w:fldCharType="end"/>
            </w:r>
          </w:hyperlink>
        </w:p>
        <w:p w14:paraId="47AC3800" w14:textId="176D0039" w:rsidR="00E23BB6" w:rsidRDefault="00404E1C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48471343" w:history="1">
            <w:r w:rsidR="00E23BB6" w:rsidRPr="00A21FD7">
              <w:rPr>
                <w:rStyle w:val="a6"/>
              </w:rPr>
              <w:t>6</w:t>
            </w:r>
            <w:r w:rsidR="00E23BB6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E23BB6" w:rsidRPr="00A21FD7">
              <w:rPr>
                <w:rStyle w:val="a6"/>
              </w:rPr>
              <w:t>Состав и содержание работ</w:t>
            </w:r>
            <w:r w:rsidR="00E23BB6">
              <w:rPr>
                <w:webHidden/>
              </w:rPr>
              <w:tab/>
            </w:r>
            <w:r w:rsidR="00E23BB6">
              <w:rPr>
                <w:webHidden/>
              </w:rPr>
              <w:fldChar w:fldCharType="begin"/>
            </w:r>
            <w:r w:rsidR="00E23BB6">
              <w:rPr>
                <w:webHidden/>
              </w:rPr>
              <w:instrText xml:space="preserve"> PAGEREF _Toc148471343 \h </w:instrText>
            </w:r>
            <w:r w:rsidR="00E23BB6">
              <w:rPr>
                <w:webHidden/>
              </w:rPr>
            </w:r>
            <w:r w:rsidR="00E23BB6">
              <w:rPr>
                <w:webHidden/>
              </w:rPr>
              <w:fldChar w:fldCharType="separate"/>
            </w:r>
            <w:r w:rsidR="00E23BB6">
              <w:rPr>
                <w:webHidden/>
              </w:rPr>
              <w:t>13</w:t>
            </w:r>
            <w:r w:rsidR="00E23BB6">
              <w:rPr>
                <w:webHidden/>
              </w:rPr>
              <w:fldChar w:fldCharType="end"/>
            </w:r>
          </w:hyperlink>
        </w:p>
        <w:p w14:paraId="34ED21CE" w14:textId="5468AB1E" w:rsidR="00E23BB6" w:rsidRDefault="00404E1C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48471344" w:history="1">
            <w:r w:rsidR="00E23BB6" w:rsidRPr="00A21FD7">
              <w:rPr>
                <w:rStyle w:val="a6"/>
              </w:rPr>
              <w:t>7</w:t>
            </w:r>
            <w:r w:rsidR="00E23BB6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E23BB6" w:rsidRPr="00A21FD7">
              <w:rPr>
                <w:rStyle w:val="a6"/>
              </w:rPr>
              <w:t>Порядок разработки</w:t>
            </w:r>
            <w:r w:rsidR="00E23BB6">
              <w:rPr>
                <w:webHidden/>
              </w:rPr>
              <w:tab/>
            </w:r>
            <w:r w:rsidR="00E23BB6">
              <w:rPr>
                <w:webHidden/>
              </w:rPr>
              <w:fldChar w:fldCharType="begin"/>
            </w:r>
            <w:r w:rsidR="00E23BB6">
              <w:rPr>
                <w:webHidden/>
              </w:rPr>
              <w:instrText xml:space="preserve"> PAGEREF _Toc148471344 \h </w:instrText>
            </w:r>
            <w:r w:rsidR="00E23BB6">
              <w:rPr>
                <w:webHidden/>
              </w:rPr>
            </w:r>
            <w:r w:rsidR="00E23BB6">
              <w:rPr>
                <w:webHidden/>
              </w:rPr>
              <w:fldChar w:fldCharType="separate"/>
            </w:r>
            <w:r w:rsidR="00E23BB6">
              <w:rPr>
                <w:webHidden/>
              </w:rPr>
              <w:t>14</w:t>
            </w:r>
            <w:r w:rsidR="00E23BB6">
              <w:rPr>
                <w:webHidden/>
              </w:rPr>
              <w:fldChar w:fldCharType="end"/>
            </w:r>
          </w:hyperlink>
        </w:p>
        <w:p w14:paraId="0836B275" w14:textId="330671A7" w:rsidR="00E23BB6" w:rsidRDefault="00404E1C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48471345" w:history="1">
            <w:r w:rsidR="00E23BB6" w:rsidRPr="00A21FD7">
              <w:rPr>
                <w:rStyle w:val="a6"/>
              </w:rPr>
              <w:t>8</w:t>
            </w:r>
            <w:r w:rsidR="00E23BB6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E23BB6" w:rsidRPr="00A21FD7">
              <w:rPr>
                <w:rStyle w:val="a6"/>
              </w:rPr>
              <w:t>Требования к документации</w:t>
            </w:r>
            <w:r w:rsidR="00E23BB6">
              <w:rPr>
                <w:webHidden/>
              </w:rPr>
              <w:tab/>
            </w:r>
            <w:r w:rsidR="00E23BB6">
              <w:rPr>
                <w:webHidden/>
              </w:rPr>
              <w:fldChar w:fldCharType="begin"/>
            </w:r>
            <w:r w:rsidR="00E23BB6">
              <w:rPr>
                <w:webHidden/>
              </w:rPr>
              <w:instrText xml:space="preserve"> PAGEREF _Toc148471345 \h </w:instrText>
            </w:r>
            <w:r w:rsidR="00E23BB6">
              <w:rPr>
                <w:webHidden/>
              </w:rPr>
            </w:r>
            <w:r w:rsidR="00E23BB6">
              <w:rPr>
                <w:webHidden/>
              </w:rPr>
              <w:fldChar w:fldCharType="separate"/>
            </w:r>
            <w:r w:rsidR="00E23BB6">
              <w:rPr>
                <w:webHidden/>
              </w:rPr>
              <w:t>15</w:t>
            </w:r>
            <w:r w:rsidR="00E23BB6">
              <w:rPr>
                <w:webHidden/>
              </w:rPr>
              <w:fldChar w:fldCharType="end"/>
            </w:r>
          </w:hyperlink>
        </w:p>
        <w:p w14:paraId="3568E515" w14:textId="2D7D0EC5" w:rsidR="00E23BB6" w:rsidRDefault="00404E1C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48471346" w:history="1">
            <w:r w:rsidR="00E23BB6" w:rsidRPr="00A21FD7">
              <w:rPr>
                <w:rStyle w:val="a6"/>
              </w:rPr>
              <w:t>9</w:t>
            </w:r>
            <w:r w:rsidR="00E23BB6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E23BB6" w:rsidRPr="00A21FD7">
              <w:rPr>
                <w:rStyle w:val="a6"/>
              </w:rPr>
              <w:t>Требования к приемно-стадочным процедурам</w:t>
            </w:r>
            <w:r w:rsidR="00E23BB6">
              <w:rPr>
                <w:webHidden/>
              </w:rPr>
              <w:tab/>
            </w:r>
            <w:r w:rsidR="00E23BB6">
              <w:rPr>
                <w:webHidden/>
              </w:rPr>
              <w:fldChar w:fldCharType="begin"/>
            </w:r>
            <w:r w:rsidR="00E23BB6">
              <w:rPr>
                <w:webHidden/>
              </w:rPr>
              <w:instrText xml:space="preserve"> PAGEREF _Toc148471346 \h </w:instrText>
            </w:r>
            <w:r w:rsidR="00E23BB6">
              <w:rPr>
                <w:webHidden/>
              </w:rPr>
            </w:r>
            <w:r w:rsidR="00E23BB6">
              <w:rPr>
                <w:webHidden/>
              </w:rPr>
              <w:fldChar w:fldCharType="separate"/>
            </w:r>
            <w:r w:rsidR="00E23BB6">
              <w:rPr>
                <w:webHidden/>
              </w:rPr>
              <w:t>16</w:t>
            </w:r>
            <w:r w:rsidR="00E23BB6">
              <w:rPr>
                <w:webHidden/>
              </w:rPr>
              <w:fldChar w:fldCharType="end"/>
            </w:r>
          </w:hyperlink>
        </w:p>
        <w:p w14:paraId="3CF0F4E1" w14:textId="14292169" w:rsidR="00442256" w:rsidRPr="0023221D" w:rsidRDefault="00442256" w:rsidP="0023221D">
          <w:r>
            <w:rPr>
              <w:b/>
              <w:bCs/>
            </w:rPr>
            <w:fldChar w:fldCharType="end"/>
          </w:r>
        </w:p>
      </w:sdtContent>
    </w:sdt>
    <w:p w14:paraId="4DB9FE6F" w14:textId="06CF5A90" w:rsidR="005A4E60" w:rsidRPr="00627BC1" w:rsidRDefault="005A4E60">
      <w:pPr>
        <w:spacing w:before="0" w:after="200" w:line="276" w:lineRule="auto"/>
        <w:ind w:firstLine="0"/>
        <w:contextualSpacing w:val="0"/>
        <w:jc w:val="left"/>
        <w:rPr>
          <w:bCs/>
          <w:noProof/>
        </w:rPr>
      </w:pPr>
    </w:p>
    <w:p w14:paraId="4CEE3E82" w14:textId="21C13842" w:rsidR="00303DC8" w:rsidRDefault="00442256" w:rsidP="005E25BA">
      <w:pPr>
        <w:pStyle w:val="1"/>
        <w:numPr>
          <w:ilvl w:val="0"/>
          <w:numId w:val="0"/>
        </w:numPr>
        <w:ind w:left="851"/>
      </w:pPr>
      <w:bookmarkStart w:id="0" w:name="_Toc148471319"/>
      <w:r w:rsidRPr="005E25BA">
        <w:lastRenderedPageBreak/>
        <w:t>Вв</w:t>
      </w:r>
      <w:r w:rsidR="005A4E60" w:rsidRPr="005E25BA">
        <w:t>едение</w:t>
      </w:r>
      <w:bookmarkEnd w:id="0"/>
    </w:p>
    <w:p w14:paraId="5792EB8B" w14:textId="11815599" w:rsidR="00D01A5F" w:rsidRDefault="00D01A5F" w:rsidP="00D01A5F">
      <w:pPr>
        <w:pStyle w:val="paragraph"/>
        <w:spacing w:before="0" w:beforeAutospacing="0" w:after="0" w:afterAutospacing="0" w:line="360" w:lineRule="auto"/>
        <w:ind w:firstLine="84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</w:rPr>
        <w:t>Техническое задание создано для разработки «</w:t>
      </w:r>
      <w:r w:rsidR="00CE1913">
        <w:rPr>
          <w:rStyle w:val="normaltextrun"/>
          <w:rFonts w:eastAsiaTheme="majorEastAsia"/>
        </w:rPr>
        <w:t>Мобильного приложения для новостей</w:t>
      </w:r>
      <w:r>
        <w:rPr>
          <w:rStyle w:val="normaltextrun"/>
          <w:rFonts w:eastAsiaTheme="majorEastAsia"/>
        </w:rPr>
        <w:t xml:space="preserve">», предназначенной для </w:t>
      </w:r>
      <w:r w:rsidR="00CE1913">
        <w:rPr>
          <w:rStyle w:val="normaltextrun"/>
          <w:rFonts w:eastAsiaTheme="majorEastAsia"/>
        </w:rPr>
        <w:t>просмотра и публикации новостей</w:t>
      </w:r>
      <w:r>
        <w:rPr>
          <w:rStyle w:val="normaltextrun"/>
          <w:rFonts w:eastAsiaTheme="majorEastAsia"/>
        </w:rPr>
        <w:t>.</w:t>
      </w:r>
    </w:p>
    <w:p w14:paraId="3A632A09" w14:textId="77777777" w:rsidR="00D01A5F" w:rsidRDefault="00D01A5F" w:rsidP="00D01A5F">
      <w:pPr>
        <w:pStyle w:val="paragraph"/>
        <w:spacing w:before="0" w:beforeAutospacing="0" w:after="0" w:afterAutospacing="0" w:line="360" w:lineRule="auto"/>
        <w:ind w:firstLine="84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</w:rPr>
        <w:t>Настоящий документ предназначен для заказчика и содержит описание разрабатываемой информационной системы, требования к функциям, внешнему виду, структурам данных, стадиям и этапам разработки. Является руководствующим документом для разработчика.</w:t>
      </w:r>
      <w:r>
        <w:rPr>
          <w:rStyle w:val="eop"/>
          <w:rFonts w:eastAsiaTheme="majorEastAsia"/>
        </w:rPr>
        <w:t> </w:t>
      </w:r>
    </w:p>
    <w:p w14:paraId="58330AFD" w14:textId="77777777" w:rsidR="005E25BA" w:rsidRDefault="005E25BA" w:rsidP="005E25BA">
      <w:r>
        <w:br w:type="page"/>
      </w:r>
    </w:p>
    <w:p w14:paraId="759DC3AA" w14:textId="26371555" w:rsidR="005E25BA" w:rsidRDefault="005E25BA" w:rsidP="005E25BA">
      <w:pPr>
        <w:pStyle w:val="1"/>
      </w:pPr>
      <w:bookmarkStart w:id="1" w:name="_Toc148471320"/>
      <w:r>
        <w:lastRenderedPageBreak/>
        <w:t>Термины и определения</w:t>
      </w:r>
      <w:bookmarkEnd w:id="1"/>
    </w:p>
    <w:p w14:paraId="6286565A" w14:textId="73C18BCC" w:rsidR="00D01A5F" w:rsidRDefault="00D01A5F" w:rsidP="00D01A5F">
      <w:pPr>
        <w:pStyle w:val="paragraph"/>
        <w:spacing w:before="0" w:beforeAutospacing="0" w:after="0" w:afterAutospacing="0" w:line="360" w:lineRule="auto"/>
        <w:ind w:firstLine="72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</w:rPr>
        <w:t>В настоящем документе используются следующие сокращения:</w:t>
      </w:r>
      <w:r>
        <w:rPr>
          <w:rStyle w:val="eop"/>
          <w:rFonts w:eastAsiaTheme="majorEastAsia"/>
        </w:rPr>
        <w:t> </w:t>
      </w:r>
    </w:p>
    <w:p w14:paraId="56ABA458" w14:textId="77777777" w:rsidR="00D01A5F" w:rsidRDefault="00D01A5F" w:rsidP="004423AA">
      <w:pPr>
        <w:pStyle w:val="paragraph"/>
        <w:numPr>
          <w:ilvl w:val="0"/>
          <w:numId w:val="8"/>
        </w:numPr>
        <w:spacing w:before="0" w:beforeAutospacing="0" w:after="0" w:afterAutospacing="0" w:line="360" w:lineRule="auto"/>
        <w:jc w:val="both"/>
        <w:textAlignment w:val="baseline"/>
        <w:rPr>
          <w:rStyle w:val="eop"/>
          <w:rFonts w:eastAsiaTheme="majorEastAsia"/>
        </w:rPr>
      </w:pPr>
      <w:r w:rsidRPr="6A722224">
        <w:rPr>
          <w:rStyle w:val="normaltextrun"/>
          <w:rFonts w:eastAsiaTheme="majorEastAsia"/>
        </w:rPr>
        <w:t>ПК – персональный компьютер</w:t>
      </w:r>
      <w:r w:rsidRPr="6A722224">
        <w:rPr>
          <w:rStyle w:val="normaltextrun"/>
          <w:rFonts w:eastAsiaTheme="majorEastAsia"/>
          <w:lang w:val="en-US"/>
        </w:rPr>
        <w:t>;</w:t>
      </w:r>
      <w:r w:rsidRPr="6A722224">
        <w:rPr>
          <w:rStyle w:val="eop"/>
          <w:rFonts w:eastAsiaTheme="majorEastAsia"/>
        </w:rPr>
        <w:t> </w:t>
      </w:r>
    </w:p>
    <w:p w14:paraId="7275985E" w14:textId="77777777" w:rsidR="00D01A5F" w:rsidRDefault="00D01A5F" w:rsidP="004423AA">
      <w:pPr>
        <w:pStyle w:val="paragraph"/>
        <w:numPr>
          <w:ilvl w:val="0"/>
          <w:numId w:val="8"/>
        </w:numPr>
        <w:spacing w:before="0" w:beforeAutospacing="0" w:after="0" w:afterAutospacing="0" w:line="360" w:lineRule="auto"/>
        <w:jc w:val="both"/>
        <w:textAlignment w:val="baseline"/>
      </w:pPr>
      <w:r>
        <w:rPr>
          <w:rStyle w:val="normaltextrun"/>
          <w:rFonts w:eastAsiaTheme="majorEastAsia"/>
        </w:rPr>
        <w:t>ПО – предметная область</w:t>
      </w:r>
      <w:r>
        <w:rPr>
          <w:rStyle w:val="eop"/>
          <w:rFonts w:eastAsiaTheme="majorEastAsia"/>
        </w:rPr>
        <w:t> </w:t>
      </w:r>
    </w:p>
    <w:p w14:paraId="24634510" w14:textId="77777777" w:rsidR="00D01A5F" w:rsidRDefault="00D01A5F" w:rsidP="004423AA">
      <w:pPr>
        <w:pStyle w:val="paragraph"/>
        <w:numPr>
          <w:ilvl w:val="0"/>
          <w:numId w:val="8"/>
        </w:numPr>
        <w:spacing w:before="0" w:beforeAutospacing="0" w:after="0" w:afterAutospacing="0" w:line="360" w:lineRule="auto"/>
        <w:jc w:val="both"/>
        <w:textAlignment w:val="baseline"/>
      </w:pPr>
      <w:r>
        <w:rPr>
          <w:rStyle w:val="normaltextrun"/>
          <w:rFonts w:eastAsiaTheme="majorEastAsia"/>
        </w:rPr>
        <w:t>УП – учебная практика</w:t>
      </w:r>
      <w:r>
        <w:rPr>
          <w:rStyle w:val="normaltextrun"/>
          <w:rFonts w:eastAsiaTheme="majorEastAsia"/>
          <w:lang w:val="en-US"/>
        </w:rPr>
        <w:t>;</w:t>
      </w:r>
      <w:r>
        <w:rPr>
          <w:rStyle w:val="eop"/>
          <w:rFonts w:eastAsiaTheme="majorEastAsia"/>
        </w:rPr>
        <w:t> </w:t>
      </w:r>
    </w:p>
    <w:p w14:paraId="0F5D347B" w14:textId="77777777" w:rsidR="00D01A5F" w:rsidRDefault="00D01A5F" w:rsidP="004423AA">
      <w:pPr>
        <w:pStyle w:val="paragraph"/>
        <w:numPr>
          <w:ilvl w:val="0"/>
          <w:numId w:val="8"/>
        </w:numPr>
        <w:spacing w:before="0" w:beforeAutospacing="0" w:after="0" w:afterAutospacing="0" w:line="360" w:lineRule="auto"/>
        <w:jc w:val="both"/>
        <w:textAlignment w:val="baseline"/>
      </w:pPr>
      <w:r>
        <w:rPr>
          <w:rStyle w:val="normaltextrun"/>
          <w:rFonts w:eastAsiaTheme="majorEastAsia"/>
        </w:rPr>
        <w:t>ТЗ – техническое задание</w:t>
      </w:r>
      <w:r>
        <w:rPr>
          <w:rStyle w:val="normaltextrun"/>
          <w:rFonts w:eastAsiaTheme="majorEastAsia"/>
          <w:lang w:val="en-US"/>
        </w:rPr>
        <w:t>;</w:t>
      </w:r>
      <w:r>
        <w:rPr>
          <w:rStyle w:val="eop"/>
          <w:rFonts w:eastAsiaTheme="majorEastAsia"/>
        </w:rPr>
        <w:t> </w:t>
      </w:r>
    </w:p>
    <w:p w14:paraId="05B318F8" w14:textId="77777777" w:rsidR="00D01A5F" w:rsidRDefault="00D01A5F" w:rsidP="004423AA">
      <w:pPr>
        <w:pStyle w:val="paragraph"/>
        <w:numPr>
          <w:ilvl w:val="0"/>
          <w:numId w:val="8"/>
        </w:numPr>
        <w:spacing w:before="0" w:beforeAutospacing="0" w:after="0" w:afterAutospacing="0" w:line="360" w:lineRule="auto"/>
        <w:jc w:val="both"/>
        <w:textAlignment w:val="baseline"/>
      </w:pPr>
      <w:r>
        <w:rPr>
          <w:rStyle w:val="normaltextrun"/>
          <w:rFonts w:eastAsiaTheme="majorEastAsia"/>
        </w:rPr>
        <w:t>ОС – операционная система</w:t>
      </w:r>
      <w:r>
        <w:rPr>
          <w:rStyle w:val="normaltextrun"/>
          <w:rFonts w:eastAsiaTheme="majorEastAsia"/>
          <w:lang w:val="en-US"/>
        </w:rPr>
        <w:t>;</w:t>
      </w:r>
      <w:r>
        <w:rPr>
          <w:rStyle w:val="eop"/>
          <w:rFonts w:eastAsiaTheme="majorEastAsia"/>
        </w:rPr>
        <w:t> </w:t>
      </w:r>
    </w:p>
    <w:p w14:paraId="42D1A41B" w14:textId="77777777" w:rsidR="00D01A5F" w:rsidRDefault="00D01A5F" w:rsidP="004423AA">
      <w:pPr>
        <w:pStyle w:val="paragraph"/>
        <w:numPr>
          <w:ilvl w:val="0"/>
          <w:numId w:val="8"/>
        </w:numPr>
        <w:spacing w:before="0" w:beforeAutospacing="0" w:after="0" w:afterAutospacing="0" w:line="360" w:lineRule="auto"/>
        <w:jc w:val="both"/>
        <w:textAlignment w:val="baseline"/>
      </w:pPr>
      <w:r>
        <w:rPr>
          <w:rStyle w:val="normaltextrun"/>
          <w:rFonts w:eastAsiaTheme="majorEastAsia"/>
        </w:rPr>
        <w:t>СУБД – система управления баз данных </w:t>
      </w:r>
      <w:r>
        <w:rPr>
          <w:rStyle w:val="eop"/>
          <w:rFonts w:eastAsiaTheme="majorEastAsia"/>
        </w:rPr>
        <w:t> </w:t>
      </w:r>
    </w:p>
    <w:p w14:paraId="7F917A9E" w14:textId="77777777" w:rsidR="00D01A5F" w:rsidRDefault="00D01A5F" w:rsidP="004423AA">
      <w:pPr>
        <w:pStyle w:val="paragraph"/>
        <w:numPr>
          <w:ilvl w:val="0"/>
          <w:numId w:val="8"/>
        </w:numPr>
        <w:spacing w:before="0" w:beforeAutospacing="0" w:after="0" w:afterAutospacing="0" w:line="360" w:lineRule="auto"/>
        <w:jc w:val="both"/>
        <w:textAlignment w:val="baseline"/>
        <w:rPr>
          <w:rStyle w:val="eop"/>
          <w:rFonts w:eastAsiaTheme="majorEastAsia"/>
        </w:rPr>
      </w:pPr>
      <w:r w:rsidRPr="6A722224">
        <w:rPr>
          <w:rStyle w:val="normaltextrun"/>
          <w:rFonts w:eastAsiaTheme="majorEastAsia"/>
        </w:rPr>
        <w:t>БД – база данных </w:t>
      </w:r>
      <w:r w:rsidRPr="6A722224">
        <w:rPr>
          <w:rStyle w:val="eop"/>
          <w:rFonts w:eastAsiaTheme="majorEastAsia"/>
        </w:rPr>
        <w:t> </w:t>
      </w:r>
    </w:p>
    <w:p w14:paraId="2A3A2DD4" w14:textId="24516B19" w:rsidR="005E25BA" w:rsidRPr="0089360F" w:rsidRDefault="005E25BA" w:rsidP="00911738">
      <w:pPr>
        <w:rPr>
          <w:rFonts w:cs="Times New Roman"/>
        </w:rPr>
      </w:pPr>
      <w:r w:rsidRPr="0089360F">
        <w:rPr>
          <w:rFonts w:cs="Times New Roman"/>
        </w:rPr>
        <w:br w:type="page"/>
      </w:r>
    </w:p>
    <w:p w14:paraId="6362629B" w14:textId="070B16AA" w:rsidR="005E25BA" w:rsidRDefault="005E25BA" w:rsidP="005E25BA">
      <w:pPr>
        <w:pStyle w:val="1"/>
      </w:pPr>
      <w:bookmarkStart w:id="2" w:name="_Toc148471321"/>
      <w:r>
        <w:lastRenderedPageBreak/>
        <w:t>Перечень сокращений</w:t>
      </w:r>
      <w:bookmarkEnd w:id="2"/>
    </w:p>
    <w:p w14:paraId="43B2F59E" w14:textId="2A591AEF" w:rsidR="007F6E14" w:rsidRPr="007F6E14" w:rsidRDefault="007F6E14" w:rsidP="007F6E14">
      <w:r w:rsidRPr="007F6E14">
        <w:t>В настоящем документе используются следующие сокращения:</w:t>
      </w:r>
    </w:p>
    <w:p w14:paraId="05F35C25" w14:textId="6696DB53" w:rsidR="00D17C5C" w:rsidRPr="00885A3D" w:rsidRDefault="00D17C5C" w:rsidP="005E25BA">
      <w:pPr>
        <w:rPr>
          <w:lang w:val="en-US"/>
        </w:rPr>
      </w:pPr>
      <w:r>
        <w:rPr>
          <w:lang w:val="en-US"/>
        </w:rPr>
        <w:t>IDE</w:t>
      </w:r>
      <w:r>
        <w:t xml:space="preserve"> – </w:t>
      </w:r>
      <w:r w:rsidR="00F53F0A">
        <w:t>и</w:t>
      </w:r>
      <w:r w:rsidRPr="00D17C5C">
        <w:t xml:space="preserve">нтегрированная среда разработки (англ. </w:t>
      </w:r>
      <w:r w:rsidRPr="00DD6EBC">
        <w:rPr>
          <w:lang w:val="en-US"/>
        </w:rPr>
        <w:t>Integrated</w:t>
      </w:r>
      <w:r w:rsidRPr="00885A3D">
        <w:rPr>
          <w:lang w:val="en-US"/>
        </w:rPr>
        <w:t xml:space="preserve"> </w:t>
      </w:r>
      <w:r w:rsidRPr="00DD6EBC">
        <w:rPr>
          <w:lang w:val="en-US"/>
        </w:rPr>
        <w:t>Development</w:t>
      </w:r>
      <w:r w:rsidRPr="00885A3D">
        <w:rPr>
          <w:lang w:val="en-US"/>
        </w:rPr>
        <w:t xml:space="preserve"> </w:t>
      </w:r>
      <w:r w:rsidRPr="00DD6EBC">
        <w:rPr>
          <w:lang w:val="en-US"/>
        </w:rPr>
        <w:t>Environment</w:t>
      </w:r>
      <w:r w:rsidRPr="00885A3D">
        <w:rPr>
          <w:lang w:val="en-US"/>
        </w:rPr>
        <w:t>)</w:t>
      </w:r>
      <w:r w:rsidR="001A075A" w:rsidRPr="00885A3D">
        <w:rPr>
          <w:lang w:val="en-US"/>
        </w:rPr>
        <w:t>;</w:t>
      </w:r>
    </w:p>
    <w:p w14:paraId="68B30543" w14:textId="05BB158D" w:rsidR="001A075A" w:rsidRPr="00C44DA9" w:rsidRDefault="001A075A" w:rsidP="005E25BA">
      <w:pPr>
        <w:rPr>
          <w:lang w:val="en-US"/>
        </w:rPr>
      </w:pPr>
      <w:r>
        <w:t>ИС</w:t>
      </w:r>
      <w:r w:rsidRPr="00C44DA9">
        <w:rPr>
          <w:lang w:val="en-US"/>
        </w:rPr>
        <w:t xml:space="preserve"> –</w:t>
      </w:r>
      <w:r w:rsidR="009070D7" w:rsidRPr="00C44DA9">
        <w:rPr>
          <w:lang w:val="en-US"/>
        </w:rPr>
        <w:t xml:space="preserve"> </w:t>
      </w:r>
      <w:r w:rsidR="00F53F0A">
        <w:t>и</w:t>
      </w:r>
      <w:r w:rsidR="009070D7">
        <w:t>нформационная</w:t>
      </w:r>
      <w:r w:rsidR="009070D7" w:rsidRPr="00C44DA9">
        <w:rPr>
          <w:lang w:val="en-US"/>
        </w:rPr>
        <w:t xml:space="preserve"> </w:t>
      </w:r>
      <w:r w:rsidR="009070D7">
        <w:t>система</w:t>
      </w:r>
      <w:r w:rsidR="009070D7" w:rsidRPr="00C44DA9">
        <w:rPr>
          <w:lang w:val="en-US"/>
        </w:rPr>
        <w:t>;</w:t>
      </w:r>
    </w:p>
    <w:p w14:paraId="2D77C525" w14:textId="473C8F74" w:rsidR="009070D7" w:rsidRDefault="009070D7" w:rsidP="005E25BA">
      <w:r>
        <w:t xml:space="preserve">ОЗУ – </w:t>
      </w:r>
      <w:r w:rsidR="00F53F0A">
        <w:t>о</w:t>
      </w:r>
      <w:r>
        <w:t xml:space="preserve">перативное </w:t>
      </w:r>
      <w:r w:rsidR="00645762">
        <w:t>запоминающее устройство;</w:t>
      </w:r>
    </w:p>
    <w:p w14:paraId="1EEC7695" w14:textId="4A0602B7" w:rsidR="00645762" w:rsidRDefault="00645762" w:rsidP="005E25BA">
      <w:r>
        <w:t xml:space="preserve">ГОСТ – </w:t>
      </w:r>
      <w:r w:rsidR="00F53F0A">
        <w:t>г</w:t>
      </w:r>
      <w:r>
        <w:t>осударственный общесоюзный стандарт</w:t>
      </w:r>
      <w:r w:rsidR="00EF2FEA">
        <w:t>;</w:t>
      </w:r>
    </w:p>
    <w:p w14:paraId="431AEAEE" w14:textId="4B4769DA" w:rsidR="00ED26C3" w:rsidRPr="00D17C5C" w:rsidRDefault="00ED26C3" w:rsidP="005E25BA">
      <w:r>
        <w:t>УП – Учебная практика;</w:t>
      </w:r>
    </w:p>
    <w:p w14:paraId="07279D33" w14:textId="3D1E66EA" w:rsidR="005E25BA" w:rsidRDefault="005E25BA">
      <w:pPr>
        <w:spacing w:before="0" w:after="200" w:line="276" w:lineRule="auto"/>
        <w:ind w:firstLine="0"/>
        <w:contextualSpacing w:val="0"/>
        <w:jc w:val="left"/>
      </w:pPr>
      <w:r>
        <w:br w:type="page"/>
      </w:r>
    </w:p>
    <w:p w14:paraId="2D8688CF" w14:textId="1BAB10E9" w:rsidR="005E25BA" w:rsidRDefault="005E25BA" w:rsidP="005E25BA">
      <w:pPr>
        <w:pStyle w:val="1"/>
      </w:pPr>
      <w:bookmarkStart w:id="3" w:name="_Toc148471322"/>
      <w:r w:rsidRPr="005E25BA">
        <w:lastRenderedPageBreak/>
        <w:t>Основные сведения о разработке</w:t>
      </w:r>
      <w:bookmarkEnd w:id="3"/>
    </w:p>
    <w:p w14:paraId="0CB46C8D" w14:textId="54501FDC" w:rsidR="005E25BA" w:rsidRDefault="005E25BA" w:rsidP="005E25BA">
      <w:pPr>
        <w:pStyle w:val="2"/>
      </w:pPr>
      <w:bookmarkStart w:id="4" w:name="_Toc148471323"/>
      <w:r>
        <w:t>Наименование разработки</w:t>
      </w:r>
      <w:bookmarkEnd w:id="4"/>
    </w:p>
    <w:p w14:paraId="20E31E21" w14:textId="552DA491" w:rsidR="005E25BA" w:rsidRDefault="005E25BA" w:rsidP="005E25BA">
      <w:r>
        <w:t>Наименование</w:t>
      </w:r>
      <w:r w:rsidR="00A70ACF">
        <w:t xml:space="preserve"> разработки: </w:t>
      </w:r>
      <w:r>
        <w:t>«</w:t>
      </w:r>
      <w:r w:rsidR="00CE1913">
        <w:t>Мобильное приложение об новостях</w:t>
      </w:r>
      <w:r>
        <w:t>».</w:t>
      </w:r>
    </w:p>
    <w:p w14:paraId="2265400D" w14:textId="7FD82C6B" w:rsidR="005E25BA" w:rsidRDefault="005E25BA" w:rsidP="005E25BA">
      <w:pPr>
        <w:pStyle w:val="2"/>
      </w:pPr>
      <w:bookmarkStart w:id="5" w:name="_Toc148471324"/>
      <w:r>
        <w:t>Цель и задачи</w:t>
      </w:r>
      <w:bookmarkEnd w:id="5"/>
    </w:p>
    <w:p w14:paraId="3FE68613" w14:textId="201C8A30" w:rsidR="00C71194" w:rsidRDefault="00A70ACF" w:rsidP="00ED26C3">
      <w:r>
        <w:t>Целью проекта является</w:t>
      </w:r>
      <w:r w:rsidR="00C71194">
        <w:t xml:space="preserve"> в рамках поставленного срока </w:t>
      </w:r>
      <w:r w:rsidR="007451D2">
        <w:t>разработать «</w:t>
      </w:r>
      <w:r w:rsidR="00CE1913">
        <w:t>Мобильное приложение об новостях</w:t>
      </w:r>
      <w:r w:rsidR="00C71194">
        <w:t>»</w:t>
      </w:r>
      <w:r w:rsidR="00E92218">
        <w:t>.</w:t>
      </w:r>
    </w:p>
    <w:p w14:paraId="5CEAF8CE" w14:textId="77777777" w:rsidR="00ED26C3" w:rsidRDefault="00C71194" w:rsidP="00ED26C3">
      <w:r>
        <w:t>Задачи:</w:t>
      </w:r>
    </w:p>
    <w:p w14:paraId="1F3E47DC" w14:textId="7AC09E4E" w:rsidR="00D01A5F" w:rsidRDefault="00D01A5F" w:rsidP="004423AA">
      <w:pPr>
        <w:pStyle w:val="paragraph"/>
        <w:numPr>
          <w:ilvl w:val="0"/>
          <w:numId w:val="9"/>
        </w:numPr>
        <w:spacing w:before="0" w:beforeAutospacing="0" w:after="0" w:afterAutospacing="0" w:line="360" w:lineRule="auto"/>
        <w:jc w:val="both"/>
        <w:textAlignment w:val="baseline"/>
      </w:pPr>
      <w:r>
        <w:rPr>
          <w:rStyle w:val="normaltextrun"/>
          <w:rFonts w:eastAsiaTheme="majorEastAsia"/>
        </w:rPr>
        <w:t xml:space="preserve">Предоставить пользователю отслеживание </w:t>
      </w:r>
      <w:r w:rsidR="00CD2A51">
        <w:rPr>
          <w:rStyle w:val="normaltextrun"/>
          <w:rFonts w:eastAsiaTheme="majorEastAsia"/>
        </w:rPr>
        <w:t>новостей</w:t>
      </w:r>
      <w:r>
        <w:rPr>
          <w:rStyle w:val="normaltextrun"/>
          <w:rFonts w:eastAsiaTheme="majorEastAsia"/>
        </w:rPr>
        <w:t>;</w:t>
      </w:r>
      <w:r>
        <w:rPr>
          <w:rStyle w:val="eop"/>
          <w:rFonts w:eastAsiaTheme="majorEastAsia"/>
        </w:rPr>
        <w:t> </w:t>
      </w:r>
    </w:p>
    <w:p w14:paraId="33578862" w14:textId="77777777" w:rsidR="00D01A5F" w:rsidRDefault="00D01A5F" w:rsidP="004423AA">
      <w:pPr>
        <w:pStyle w:val="paragraph"/>
        <w:numPr>
          <w:ilvl w:val="0"/>
          <w:numId w:val="9"/>
        </w:numPr>
        <w:spacing w:before="0" w:beforeAutospacing="0" w:after="0" w:afterAutospacing="0" w:line="360" w:lineRule="auto"/>
        <w:jc w:val="both"/>
        <w:textAlignment w:val="baseline"/>
      </w:pPr>
      <w:r>
        <w:rPr>
          <w:rStyle w:val="normaltextrun"/>
          <w:rFonts w:eastAsiaTheme="majorEastAsia"/>
        </w:rPr>
        <w:t>Обеспечить удобный и простой интерфейс для использования приложения;</w:t>
      </w:r>
      <w:r>
        <w:rPr>
          <w:rStyle w:val="eop"/>
          <w:rFonts w:eastAsiaTheme="majorEastAsia"/>
        </w:rPr>
        <w:t> </w:t>
      </w:r>
    </w:p>
    <w:p w14:paraId="4017D9B0" w14:textId="77777777" w:rsidR="00D01A5F" w:rsidRDefault="00D01A5F" w:rsidP="004423AA">
      <w:pPr>
        <w:pStyle w:val="paragraph"/>
        <w:numPr>
          <w:ilvl w:val="0"/>
          <w:numId w:val="9"/>
        </w:numPr>
        <w:spacing w:before="0" w:beforeAutospacing="0" w:after="0" w:afterAutospacing="0" w:line="360" w:lineRule="auto"/>
        <w:jc w:val="both"/>
        <w:textAlignment w:val="baseline"/>
      </w:pPr>
      <w:r>
        <w:rPr>
          <w:rStyle w:val="normaltextrun"/>
          <w:rFonts w:eastAsiaTheme="majorEastAsia"/>
        </w:rPr>
        <w:t>Разработать алгоритмы и программы для реализации программного продукта, с использованием современной технологии программирования;</w:t>
      </w:r>
      <w:r>
        <w:rPr>
          <w:rStyle w:val="eop"/>
          <w:rFonts w:eastAsiaTheme="majorEastAsia"/>
        </w:rPr>
        <w:t> </w:t>
      </w:r>
    </w:p>
    <w:p w14:paraId="6E0716B7" w14:textId="77777777" w:rsidR="00D01A5F" w:rsidRDefault="00D01A5F" w:rsidP="004423AA">
      <w:pPr>
        <w:pStyle w:val="paragraph"/>
        <w:numPr>
          <w:ilvl w:val="0"/>
          <w:numId w:val="9"/>
        </w:numPr>
        <w:spacing w:before="0" w:beforeAutospacing="0" w:after="0" w:afterAutospacing="0" w:line="360" w:lineRule="auto"/>
        <w:jc w:val="both"/>
        <w:textAlignment w:val="baseline"/>
      </w:pPr>
      <w:r>
        <w:rPr>
          <w:rStyle w:val="normaltextrun"/>
          <w:rFonts w:eastAsiaTheme="majorEastAsia"/>
        </w:rPr>
        <w:t>Составить пояснительную записку для описания функциональных возможностей и сопровождения разработанной системы, на основе нормативных документов, регламентирующих состав, содержание и форму технической документацией на разработанный программный продукт.</w:t>
      </w:r>
      <w:r>
        <w:rPr>
          <w:rStyle w:val="eop"/>
          <w:rFonts w:eastAsiaTheme="majorEastAsia"/>
        </w:rPr>
        <w:t> </w:t>
      </w:r>
    </w:p>
    <w:p w14:paraId="1B309FD3" w14:textId="27C635B6" w:rsidR="00C71194" w:rsidRPr="00216C31" w:rsidRDefault="00C71194" w:rsidP="00C71194">
      <w:pPr>
        <w:pStyle w:val="2"/>
      </w:pPr>
      <w:bookmarkStart w:id="6" w:name="_Toc148471325"/>
      <w:r w:rsidRPr="00216C31">
        <w:t>Сведения об участниках разработки</w:t>
      </w:r>
      <w:bookmarkEnd w:id="6"/>
    </w:p>
    <w:p w14:paraId="70467091" w14:textId="77777777" w:rsidR="00A3315E" w:rsidRDefault="00A3315E" w:rsidP="00A3315E">
      <w:pPr>
        <w:pStyle w:val="paragraph"/>
        <w:spacing w:before="0" w:beforeAutospacing="0" w:after="0" w:afterAutospacing="0" w:line="360" w:lineRule="auto"/>
        <w:ind w:left="169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</w:rPr>
        <w:t xml:space="preserve">Заказчиком является коллектив преподавателей колледжа </w:t>
      </w:r>
      <w:proofErr w:type="spellStart"/>
      <w:r>
        <w:rPr>
          <w:rStyle w:val="normaltextrun"/>
          <w:rFonts w:eastAsiaTheme="majorEastAsia"/>
        </w:rPr>
        <w:t>ВятГУ</w:t>
      </w:r>
      <w:proofErr w:type="spellEnd"/>
      <w:r>
        <w:rPr>
          <w:rStyle w:val="normaltextrun"/>
          <w:rFonts w:eastAsiaTheme="majorEastAsia"/>
        </w:rPr>
        <w:t xml:space="preserve"> в составе: </w:t>
      </w:r>
      <w:r>
        <w:rPr>
          <w:rStyle w:val="eop"/>
          <w:rFonts w:eastAsiaTheme="majorEastAsia"/>
        </w:rPr>
        <w:t> </w:t>
      </w:r>
    </w:p>
    <w:p w14:paraId="59596149" w14:textId="77777777" w:rsidR="00A3315E" w:rsidRDefault="00A3315E" w:rsidP="004423AA">
      <w:pPr>
        <w:pStyle w:val="paragraph"/>
        <w:numPr>
          <w:ilvl w:val="0"/>
          <w:numId w:val="11"/>
        </w:numPr>
        <w:spacing w:before="0" w:beforeAutospacing="0" w:after="0" w:afterAutospacing="0" w:line="360" w:lineRule="auto"/>
        <w:jc w:val="both"/>
        <w:textAlignment w:val="baseline"/>
      </w:pPr>
      <w:r>
        <w:rPr>
          <w:rStyle w:val="normaltextrun"/>
          <w:rFonts w:eastAsiaTheme="majorEastAsia"/>
        </w:rPr>
        <w:t>руководитель образовательной программы 09.02.07 Геннадий Андреевич Чистяков;</w:t>
      </w:r>
      <w:r>
        <w:rPr>
          <w:rStyle w:val="eop"/>
          <w:rFonts w:eastAsiaTheme="majorEastAsia"/>
        </w:rPr>
        <w:t> </w:t>
      </w:r>
    </w:p>
    <w:p w14:paraId="54F61C0A" w14:textId="381DF881" w:rsidR="00A3315E" w:rsidRDefault="00A3315E" w:rsidP="004423AA">
      <w:pPr>
        <w:pStyle w:val="paragraph"/>
        <w:numPr>
          <w:ilvl w:val="0"/>
          <w:numId w:val="10"/>
        </w:numPr>
        <w:spacing w:before="0" w:beforeAutospacing="0" w:after="0" w:afterAutospacing="0" w:line="360" w:lineRule="auto"/>
        <w:ind w:left="360" w:firstLine="0"/>
        <w:jc w:val="both"/>
        <w:textAlignment w:val="baseline"/>
      </w:pPr>
      <w:r>
        <w:rPr>
          <w:rStyle w:val="normaltextrun"/>
          <w:rFonts w:eastAsiaTheme="majorEastAsia"/>
        </w:rPr>
        <w:t xml:space="preserve">преподаватель по </w:t>
      </w:r>
      <w:r w:rsidR="00CD2A51">
        <w:rPr>
          <w:rStyle w:val="normaltextrun"/>
          <w:rFonts w:eastAsiaTheme="majorEastAsia"/>
        </w:rPr>
        <w:t>преддипломной практике</w:t>
      </w:r>
      <w:r>
        <w:rPr>
          <w:rStyle w:val="normaltextrun"/>
          <w:rFonts w:eastAsiaTheme="majorEastAsia"/>
        </w:rPr>
        <w:t xml:space="preserve"> </w:t>
      </w:r>
      <w:proofErr w:type="spellStart"/>
      <w:r w:rsidR="00CD2A51">
        <w:rPr>
          <w:rStyle w:val="normaltextrun"/>
          <w:rFonts w:eastAsiaTheme="majorEastAsia"/>
        </w:rPr>
        <w:t>Шахторин</w:t>
      </w:r>
      <w:proofErr w:type="spellEnd"/>
      <w:r w:rsidR="00CD2A51">
        <w:rPr>
          <w:rStyle w:val="normaltextrun"/>
          <w:rFonts w:eastAsiaTheme="majorEastAsia"/>
        </w:rPr>
        <w:t xml:space="preserve"> Илья Дмитриевич</w:t>
      </w:r>
      <w:r>
        <w:rPr>
          <w:rStyle w:val="normaltextrun"/>
          <w:rFonts w:eastAsiaTheme="majorEastAsia"/>
        </w:rPr>
        <w:t>.</w:t>
      </w:r>
      <w:r>
        <w:rPr>
          <w:rStyle w:val="eop"/>
          <w:rFonts w:eastAsiaTheme="majorEastAsia"/>
        </w:rPr>
        <w:t> </w:t>
      </w:r>
    </w:p>
    <w:p w14:paraId="009E8267" w14:textId="1B71AA3A" w:rsidR="00A3315E" w:rsidRDefault="00A3315E" w:rsidP="6A722224">
      <w:pPr>
        <w:pStyle w:val="paragraph"/>
        <w:spacing w:before="0" w:beforeAutospacing="0" w:after="0" w:afterAutospacing="0" w:line="360" w:lineRule="auto"/>
        <w:ind w:firstLine="84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6A722224">
        <w:rPr>
          <w:rStyle w:val="normaltextrun"/>
          <w:rFonts w:eastAsiaTheme="majorEastAsia"/>
        </w:rPr>
        <w:t xml:space="preserve">Исполнитель студент колледжа ФГБОУ ВО «Вятский государственный университет» </w:t>
      </w:r>
      <w:r w:rsidR="00C44DA9">
        <w:rPr>
          <w:rStyle w:val="normaltextrun"/>
          <w:rFonts w:eastAsiaTheme="majorEastAsia"/>
        </w:rPr>
        <w:t>Праздников Александр Андреевич</w:t>
      </w:r>
      <w:r w:rsidRPr="6A722224">
        <w:rPr>
          <w:rStyle w:val="normaltextrun"/>
          <w:rFonts w:eastAsiaTheme="majorEastAsia"/>
        </w:rPr>
        <w:t xml:space="preserve">, </w:t>
      </w:r>
      <w:proofErr w:type="spellStart"/>
      <w:r w:rsidRPr="6A722224">
        <w:rPr>
          <w:rStyle w:val="normaltextrun"/>
          <w:rFonts w:eastAsiaTheme="majorEastAsia"/>
        </w:rPr>
        <w:t>ИСПк</w:t>
      </w:r>
      <w:proofErr w:type="spellEnd"/>
      <w:r w:rsidRPr="6A722224">
        <w:rPr>
          <w:rStyle w:val="normaltextrun"/>
          <w:rFonts w:eastAsiaTheme="majorEastAsia"/>
        </w:rPr>
        <w:t xml:space="preserve"> </w:t>
      </w:r>
      <w:r w:rsidR="00CD2A51">
        <w:rPr>
          <w:rStyle w:val="normaltextrun"/>
          <w:rFonts w:eastAsiaTheme="majorEastAsia"/>
        </w:rPr>
        <w:t>4</w:t>
      </w:r>
      <w:r w:rsidRPr="6A722224">
        <w:rPr>
          <w:rStyle w:val="normaltextrun"/>
          <w:rFonts w:eastAsiaTheme="majorEastAsia"/>
        </w:rPr>
        <w:t>05-52-00;</w:t>
      </w:r>
      <w:r w:rsidRPr="6A722224">
        <w:rPr>
          <w:rStyle w:val="eop"/>
          <w:rFonts w:eastAsiaTheme="majorEastAsia"/>
        </w:rPr>
        <w:t> </w:t>
      </w:r>
    </w:p>
    <w:p w14:paraId="77573D90" w14:textId="5FF69150" w:rsidR="00C71194" w:rsidRDefault="00C71194" w:rsidP="00C71194">
      <w:pPr>
        <w:pStyle w:val="2"/>
      </w:pPr>
      <w:bookmarkStart w:id="7" w:name="_Toc148471326"/>
      <w:r>
        <w:t>Сроки разработки</w:t>
      </w:r>
      <w:bookmarkEnd w:id="7"/>
    </w:p>
    <w:p w14:paraId="5F3B8AAE" w14:textId="5F263E42" w:rsidR="00D01A5F" w:rsidRDefault="00D01A5F" w:rsidP="00D01A5F">
      <w:pPr>
        <w:pStyle w:val="paragraph"/>
        <w:spacing w:before="0" w:beforeAutospacing="0" w:after="0" w:afterAutospacing="0" w:line="360" w:lineRule="auto"/>
        <w:ind w:firstLine="84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</w:rPr>
        <w:t>Начало разработки – 01.0</w:t>
      </w:r>
      <w:r w:rsidR="00CD2A51">
        <w:rPr>
          <w:rStyle w:val="normaltextrun"/>
          <w:rFonts w:eastAsiaTheme="majorEastAsia"/>
        </w:rPr>
        <w:t>3</w:t>
      </w:r>
      <w:r>
        <w:rPr>
          <w:rStyle w:val="normaltextrun"/>
          <w:rFonts w:eastAsiaTheme="majorEastAsia"/>
        </w:rPr>
        <w:t>.202</w:t>
      </w:r>
      <w:r w:rsidR="00CD2A51">
        <w:rPr>
          <w:rStyle w:val="normaltextrun"/>
          <w:rFonts w:eastAsiaTheme="majorEastAsia"/>
        </w:rPr>
        <w:t>5</w:t>
      </w:r>
      <w:r>
        <w:rPr>
          <w:rStyle w:val="normaltextrun"/>
          <w:rFonts w:eastAsiaTheme="majorEastAsia"/>
        </w:rPr>
        <w:t>.</w:t>
      </w:r>
      <w:r>
        <w:rPr>
          <w:rStyle w:val="eop"/>
          <w:rFonts w:eastAsiaTheme="majorEastAsia"/>
        </w:rPr>
        <w:t> </w:t>
      </w:r>
    </w:p>
    <w:p w14:paraId="0A44309F" w14:textId="63A5510F" w:rsidR="00D01A5F" w:rsidRDefault="00D01A5F" w:rsidP="00D01A5F">
      <w:pPr>
        <w:pStyle w:val="paragraph"/>
        <w:spacing w:before="0" w:beforeAutospacing="0" w:after="0" w:afterAutospacing="0" w:line="360" w:lineRule="auto"/>
        <w:ind w:firstLine="84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</w:rPr>
        <w:t>Окончание разработки – 28.</w:t>
      </w:r>
      <w:r w:rsidR="00CD2A51">
        <w:rPr>
          <w:rStyle w:val="normaltextrun"/>
          <w:rFonts w:eastAsiaTheme="majorEastAsia"/>
        </w:rPr>
        <w:t>06</w:t>
      </w:r>
      <w:r>
        <w:rPr>
          <w:rStyle w:val="normaltextrun"/>
          <w:rFonts w:eastAsiaTheme="majorEastAsia"/>
        </w:rPr>
        <w:t>.2023</w:t>
      </w:r>
      <w:r>
        <w:rPr>
          <w:rStyle w:val="eop"/>
          <w:rFonts w:eastAsiaTheme="majorEastAsia"/>
        </w:rPr>
        <w:t> </w:t>
      </w:r>
    </w:p>
    <w:p w14:paraId="3753D0DB" w14:textId="45B86529" w:rsidR="00CD6BC3" w:rsidRDefault="00CD6BC3" w:rsidP="00CD6BC3">
      <w:pPr>
        <w:pStyle w:val="2"/>
      </w:pPr>
      <w:bookmarkStart w:id="8" w:name="_Toc148471327"/>
      <w:r>
        <w:t>Назначение разработки</w:t>
      </w:r>
      <w:bookmarkEnd w:id="8"/>
    </w:p>
    <w:p w14:paraId="4E0D9D87" w14:textId="7BE2F208" w:rsidR="00450E8F" w:rsidRPr="00A3315E" w:rsidRDefault="00A3315E" w:rsidP="00450E8F">
      <w:r>
        <w:rPr>
          <w:rStyle w:val="normaltextrun"/>
          <w:color w:val="000000"/>
          <w:shd w:val="clear" w:color="auto" w:fill="FFFFFF"/>
        </w:rPr>
        <w:t>Приложение, разрабатываемое в рамках проектирования «</w:t>
      </w:r>
      <w:r w:rsidR="00CD2A51">
        <w:rPr>
          <w:rStyle w:val="normaltextrun"/>
          <w:color w:val="000000"/>
          <w:shd w:val="clear" w:color="auto" w:fill="FFFFFF"/>
        </w:rPr>
        <w:t>Мобильного приложения об новостях</w:t>
      </w:r>
      <w:r>
        <w:rPr>
          <w:rStyle w:val="normaltextrun"/>
          <w:color w:val="000000"/>
          <w:shd w:val="clear" w:color="auto" w:fill="FFFFFF"/>
        </w:rPr>
        <w:t xml:space="preserve">» предназначено для отслеживания </w:t>
      </w:r>
      <w:r w:rsidR="00CD2A51">
        <w:rPr>
          <w:rStyle w:val="normaltextrun"/>
          <w:color w:val="000000"/>
          <w:shd w:val="clear" w:color="auto" w:fill="FFFFFF"/>
        </w:rPr>
        <w:t>и создания новостей в мобильном приложении</w:t>
      </w:r>
      <w:r>
        <w:t>.</w:t>
      </w:r>
    </w:p>
    <w:p w14:paraId="76A6B288" w14:textId="393CA5BF" w:rsidR="005E25BA" w:rsidRDefault="00324534" w:rsidP="005E25BA">
      <w:pPr>
        <w:pStyle w:val="1"/>
      </w:pPr>
      <w:bookmarkStart w:id="9" w:name="_Toc148471328"/>
      <w:r>
        <w:lastRenderedPageBreak/>
        <w:t>Описани предметной области</w:t>
      </w:r>
      <w:bookmarkEnd w:id="9"/>
    </w:p>
    <w:p w14:paraId="26CAE1BC" w14:textId="31C3A799" w:rsidR="00061F45" w:rsidRDefault="00061F45" w:rsidP="00061F45">
      <w:r>
        <w:rPr>
          <w:rStyle w:val="normaltextrun"/>
          <w:color w:val="000000"/>
          <w:shd w:val="clear" w:color="auto" w:fill="FFFFFF"/>
        </w:rPr>
        <w:t>«</w:t>
      </w:r>
      <w:r w:rsidR="004C10D0">
        <w:rPr>
          <w:rStyle w:val="normaltextrun"/>
          <w:color w:val="000000"/>
          <w:shd w:val="clear" w:color="auto" w:fill="FFFFFF"/>
        </w:rPr>
        <w:t>Мобильное приложение об новостях</w:t>
      </w:r>
      <w:r>
        <w:rPr>
          <w:rStyle w:val="normaltextrun"/>
          <w:color w:val="000000"/>
          <w:shd w:val="clear" w:color="auto" w:fill="FFFFFF"/>
        </w:rPr>
        <w:t xml:space="preserve">» </w:t>
      </w:r>
      <w:proofErr w:type="gramStart"/>
      <w:r>
        <w:rPr>
          <w:rStyle w:val="normaltextrun"/>
          <w:color w:val="000000"/>
          <w:shd w:val="clear" w:color="auto" w:fill="FFFFFF"/>
        </w:rPr>
        <w:t>- это</w:t>
      </w:r>
      <w:proofErr w:type="gramEnd"/>
      <w:r>
        <w:rPr>
          <w:rStyle w:val="normaltextrun"/>
          <w:color w:val="000000"/>
          <w:shd w:val="clear" w:color="auto" w:fill="FFFFFF"/>
        </w:rPr>
        <w:t xml:space="preserve"> </w:t>
      </w:r>
      <w:r w:rsidR="004C10D0">
        <w:rPr>
          <w:rStyle w:val="normaltextrun"/>
          <w:color w:val="000000"/>
          <w:shd w:val="clear" w:color="auto" w:fill="FFFFFF"/>
        </w:rPr>
        <w:t>приложение которое позволяет отслеживать и публиковать новости</w:t>
      </w:r>
      <w:r>
        <w:rPr>
          <w:rStyle w:val="normaltextrun"/>
          <w:color w:val="000000"/>
          <w:shd w:val="clear" w:color="auto" w:fill="FFFFFF"/>
        </w:rPr>
        <w:t>.</w:t>
      </w:r>
      <w:r>
        <w:rPr>
          <w:rStyle w:val="eop"/>
          <w:color w:val="000000"/>
          <w:shd w:val="clear" w:color="auto" w:fill="FFFFFF"/>
        </w:rPr>
        <w:t> </w:t>
      </w:r>
      <w:r>
        <w:t xml:space="preserve"> </w:t>
      </w:r>
    </w:p>
    <w:p w14:paraId="373B7BC3" w14:textId="78D5C370" w:rsidR="00084D9D" w:rsidRDefault="00084D9D" w:rsidP="0037455B">
      <w:r>
        <w:t>На сегодняшний день существу</w:t>
      </w:r>
      <w:r w:rsidR="00DD2D59">
        <w:t>ет множество</w:t>
      </w:r>
      <w:r>
        <w:t xml:space="preserve"> аналог</w:t>
      </w:r>
      <w:r w:rsidR="00DD2D59">
        <w:t>ов данного приложения</w:t>
      </w:r>
      <w:r w:rsidR="00061F45">
        <w:t>,</w:t>
      </w:r>
      <w:r>
        <w:t xml:space="preserve"> </w:t>
      </w:r>
      <w:r w:rsidR="00DD2D59">
        <w:t>вот несколько из них:</w:t>
      </w:r>
    </w:p>
    <w:p w14:paraId="15B44D7A" w14:textId="77777777" w:rsidR="00DD2D59" w:rsidRDefault="00DD2D59">
      <w:pPr>
        <w:spacing w:before="0" w:after="200" w:line="276" w:lineRule="auto"/>
        <w:ind w:firstLine="0"/>
        <w:contextualSpacing w:val="0"/>
        <w:jc w:val="left"/>
      </w:pPr>
    </w:p>
    <w:p w14:paraId="5F734EB4" w14:textId="77777777" w:rsidR="00DD2D59" w:rsidRPr="00DD2D59" w:rsidRDefault="00DD2D59" w:rsidP="004423AA">
      <w:pPr>
        <w:pStyle w:val="a0"/>
        <w:numPr>
          <w:ilvl w:val="0"/>
          <w:numId w:val="18"/>
        </w:numPr>
        <w:spacing w:after="200" w:line="276" w:lineRule="auto"/>
        <w:contextualSpacing w:val="0"/>
        <w:jc w:val="left"/>
        <w:rPr>
          <w:rStyle w:val="normaltextrun"/>
        </w:rPr>
      </w:pPr>
      <w:r>
        <w:rPr>
          <w:rStyle w:val="normaltextrun"/>
          <w:color w:val="000000"/>
          <w:shd w:val="clear" w:color="auto" w:fill="FFFFFF"/>
          <w:lang w:val="en-US"/>
        </w:rPr>
        <w:t xml:space="preserve">Google </w:t>
      </w:r>
      <w:r>
        <w:rPr>
          <w:rStyle w:val="normaltextrun"/>
          <w:color w:val="000000"/>
          <w:shd w:val="clear" w:color="auto" w:fill="FFFFFF"/>
        </w:rPr>
        <w:t>новости:</w:t>
      </w:r>
    </w:p>
    <w:p w14:paraId="0D1B8918" w14:textId="77777777" w:rsidR="00DD2D59" w:rsidRDefault="00DD2D59" w:rsidP="00AD3BA6">
      <w:pPr>
        <w:pStyle w:val="a0"/>
        <w:numPr>
          <w:ilvl w:val="0"/>
          <w:numId w:val="0"/>
        </w:numPr>
        <w:spacing w:after="200" w:line="276" w:lineRule="auto"/>
        <w:ind w:left="1134"/>
        <w:contextualSpacing w:val="0"/>
        <w:jc w:val="left"/>
      </w:pPr>
      <w:r>
        <w:t>Достоинства:</w:t>
      </w:r>
    </w:p>
    <w:p w14:paraId="5CC13D31" w14:textId="77777777" w:rsidR="00DD2D59" w:rsidRDefault="00DD2D59" w:rsidP="004423AA">
      <w:pPr>
        <w:pStyle w:val="a0"/>
        <w:numPr>
          <w:ilvl w:val="0"/>
          <w:numId w:val="19"/>
        </w:numPr>
      </w:pPr>
      <w:r>
        <w:t>Персонализированная лента на основе интересов пользователя.</w:t>
      </w:r>
    </w:p>
    <w:p w14:paraId="7C555A30" w14:textId="77777777" w:rsidR="00DD2D59" w:rsidRDefault="00DD2D59" w:rsidP="004423AA">
      <w:pPr>
        <w:pStyle w:val="a0"/>
        <w:numPr>
          <w:ilvl w:val="0"/>
          <w:numId w:val="19"/>
        </w:numPr>
      </w:pPr>
      <w:r>
        <w:t>Агрегация новостей из множества источников.</w:t>
      </w:r>
    </w:p>
    <w:p w14:paraId="7171D806" w14:textId="77777777" w:rsidR="00DD2D59" w:rsidRDefault="00DD2D59" w:rsidP="004423AA">
      <w:pPr>
        <w:pStyle w:val="a0"/>
        <w:numPr>
          <w:ilvl w:val="0"/>
          <w:numId w:val="19"/>
        </w:numPr>
      </w:pPr>
      <w:r>
        <w:t>Поддержка темной темы и офлайн-чтения.</w:t>
      </w:r>
    </w:p>
    <w:p w14:paraId="0A71A7F1" w14:textId="77777777" w:rsidR="00DD2D59" w:rsidRDefault="00DD2D59" w:rsidP="004423AA">
      <w:pPr>
        <w:pStyle w:val="a0"/>
        <w:numPr>
          <w:ilvl w:val="0"/>
          <w:numId w:val="19"/>
        </w:numPr>
        <w:spacing w:after="200" w:line="276" w:lineRule="auto"/>
        <w:contextualSpacing w:val="0"/>
        <w:jc w:val="left"/>
      </w:pPr>
      <w:r>
        <w:t>Интеграция с другими сервисами Google.</w:t>
      </w:r>
    </w:p>
    <w:p w14:paraId="4C2D0E75" w14:textId="1B400130" w:rsidR="00DD2D59" w:rsidRDefault="00DD2D59" w:rsidP="00AD3BA6">
      <w:pPr>
        <w:spacing w:after="200" w:line="276" w:lineRule="auto"/>
        <w:ind w:left="1134" w:firstLine="0"/>
        <w:contextualSpacing w:val="0"/>
        <w:jc w:val="left"/>
      </w:pPr>
      <w:r>
        <w:t>Недостатки:</w:t>
      </w:r>
    </w:p>
    <w:p w14:paraId="4D199ED5" w14:textId="77777777" w:rsidR="00DD2D59" w:rsidRDefault="00DD2D59" w:rsidP="004423AA">
      <w:pPr>
        <w:pStyle w:val="a0"/>
        <w:numPr>
          <w:ilvl w:val="0"/>
          <w:numId w:val="12"/>
        </w:numPr>
        <w:ind w:left="1276"/>
      </w:pPr>
      <w:r>
        <w:t>Иногда показывает повторяющиеся новости.</w:t>
      </w:r>
    </w:p>
    <w:p w14:paraId="6AEF1FD4" w14:textId="0802051F" w:rsidR="00DD2D59" w:rsidRDefault="00DD2D59" w:rsidP="004423AA">
      <w:pPr>
        <w:pStyle w:val="a0"/>
        <w:numPr>
          <w:ilvl w:val="0"/>
          <w:numId w:val="13"/>
        </w:numPr>
        <w:ind w:left="1276"/>
      </w:pPr>
      <w:r>
        <w:t>Может быть предвзятость в подборе источников</w:t>
      </w:r>
    </w:p>
    <w:p w14:paraId="508B2877" w14:textId="05C4512E" w:rsidR="00DD2D59" w:rsidRDefault="00DD2D59" w:rsidP="00DD2D59">
      <w:pPr>
        <w:ind w:left="916" w:firstLine="0"/>
        <w:jc w:val="center"/>
      </w:pPr>
      <w:r>
        <w:rPr>
          <w:noProof/>
        </w:rPr>
        <w:drawing>
          <wp:inline distT="0" distB="0" distL="0" distR="0" wp14:anchorId="4FE7AFB9" wp14:editId="088C3470">
            <wp:extent cx="2066925" cy="41338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64" cy="4140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B16CB" w14:textId="6EBA50D5" w:rsidR="00DD2D59" w:rsidRDefault="00DD2D59" w:rsidP="00DD2D59">
      <w:pPr>
        <w:ind w:left="916" w:firstLine="0"/>
        <w:jc w:val="center"/>
        <w:rPr>
          <w:rStyle w:val="normaltextrun"/>
          <w:color w:val="000000"/>
          <w:shd w:val="clear" w:color="auto" w:fill="FFFFFF"/>
        </w:rPr>
      </w:pPr>
      <w:r>
        <w:t xml:space="preserve">Рисунок 1 - </w:t>
      </w:r>
      <w:r>
        <w:rPr>
          <w:rStyle w:val="normaltextrun"/>
          <w:color w:val="000000"/>
          <w:shd w:val="clear" w:color="auto" w:fill="FFFFFF"/>
          <w:lang w:val="en-US"/>
        </w:rPr>
        <w:t xml:space="preserve">Google </w:t>
      </w:r>
      <w:r>
        <w:rPr>
          <w:rStyle w:val="normaltextrun"/>
          <w:color w:val="000000"/>
          <w:shd w:val="clear" w:color="auto" w:fill="FFFFFF"/>
        </w:rPr>
        <w:t>новости</w:t>
      </w:r>
    </w:p>
    <w:p w14:paraId="7CBBED91" w14:textId="44FC7C95" w:rsidR="00DD2D59" w:rsidRPr="00DD2D59" w:rsidRDefault="00DD2D59" w:rsidP="004423AA">
      <w:pPr>
        <w:pStyle w:val="a0"/>
        <w:numPr>
          <w:ilvl w:val="0"/>
          <w:numId w:val="18"/>
        </w:numPr>
        <w:rPr>
          <w:rStyle w:val="normaltextrun"/>
        </w:rPr>
      </w:pPr>
      <w:r>
        <w:rPr>
          <w:rStyle w:val="normaltextrun"/>
          <w:color w:val="000000"/>
          <w:bdr w:val="none" w:sz="0" w:space="0" w:color="auto" w:frame="1"/>
        </w:rPr>
        <w:lastRenderedPageBreak/>
        <w:t>РИА новости</w:t>
      </w:r>
    </w:p>
    <w:p w14:paraId="25444090" w14:textId="0D9B8394" w:rsidR="00DD2D59" w:rsidRDefault="00DD2D59" w:rsidP="00DD2D59">
      <w:pPr>
        <w:pStyle w:val="a0"/>
        <w:numPr>
          <w:ilvl w:val="0"/>
          <w:numId w:val="0"/>
        </w:numPr>
        <w:ind w:left="720"/>
        <w:rPr>
          <w:rStyle w:val="normaltextrun"/>
          <w:color w:val="000000"/>
          <w:bdr w:val="none" w:sz="0" w:space="0" w:color="auto" w:frame="1"/>
        </w:rPr>
      </w:pPr>
      <w:r>
        <w:rPr>
          <w:rStyle w:val="normaltextrun"/>
          <w:color w:val="000000"/>
          <w:bdr w:val="none" w:sz="0" w:space="0" w:color="auto" w:frame="1"/>
        </w:rPr>
        <w:t>Достоинства:</w:t>
      </w:r>
    </w:p>
    <w:p w14:paraId="288470E0" w14:textId="77777777" w:rsidR="00DD2D59" w:rsidRDefault="00DD2D59" w:rsidP="004423AA">
      <w:pPr>
        <w:pStyle w:val="a0"/>
        <w:numPr>
          <w:ilvl w:val="0"/>
          <w:numId w:val="14"/>
        </w:numPr>
        <w:ind w:left="1134"/>
      </w:pPr>
      <w:r>
        <w:t xml:space="preserve">Официальный государственный источник </w:t>
      </w:r>
    </w:p>
    <w:p w14:paraId="221376AC" w14:textId="1A096D45" w:rsidR="00DD2D59" w:rsidRDefault="00DD2D59" w:rsidP="004423AA">
      <w:pPr>
        <w:pStyle w:val="a0"/>
        <w:numPr>
          <w:ilvl w:val="0"/>
          <w:numId w:val="14"/>
        </w:numPr>
        <w:ind w:left="1134"/>
      </w:pPr>
      <w:r>
        <w:t>Быстрые уведомления о важных событиях.</w:t>
      </w:r>
    </w:p>
    <w:p w14:paraId="76B1A4AA" w14:textId="1855E8F5" w:rsidR="00DD2D59" w:rsidRDefault="00DD2D59" w:rsidP="00DD2D59">
      <w:r>
        <w:t>Недостатки:</w:t>
      </w:r>
    </w:p>
    <w:p w14:paraId="3E7155BE" w14:textId="77777777" w:rsidR="00DD2D59" w:rsidRDefault="00DD2D59" w:rsidP="004423AA">
      <w:pPr>
        <w:pStyle w:val="a0"/>
        <w:numPr>
          <w:ilvl w:val="0"/>
          <w:numId w:val="15"/>
        </w:numPr>
        <w:ind w:left="1134"/>
      </w:pPr>
      <w:r>
        <w:t>Ограниченная тематика (преимущественно политика).</w:t>
      </w:r>
    </w:p>
    <w:p w14:paraId="32D6B8B3" w14:textId="04BDED90" w:rsidR="00DD2D59" w:rsidRDefault="00DD2D59" w:rsidP="004423AA">
      <w:pPr>
        <w:pStyle w:val="a0"/>
        <w:numPr>
          <w:ilvl w:val="0"/>
          <w:numId w:val="15"/>
        </w:numPr>
        <w:ind w:left="1134"/>
      </w:pPr>
      <w:r>
        <w:t>Нет персонализации.</w:t>
      </w:r>
    </w:p>
    <w:p w14:paraId="054F6B35" w14:textId="30DB7C56" w:rsidR="00DD2D59" w:rsidRDefault="00DD2D59" w:rsidP="00DD2D59">
      <w:pPr>
        <w:jc w:val="center"/>
      </w:pPr>
      <w:r w:rsidRPr="00DD2D59">
        <w:rPr>
          <w:noProof/>
        </w:rPr>
        <w:drawing>
          <wp:inline distT="0" distB="0" distL="0" distR="0" wp14:anchorId="5CF65E52" wp14:editId="728D46A1">
            <wp:extent cx="3801005" cy="3248478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DADCE" w14:textId="3D7FB440" w:rsidR="00DD2D59" w:rsidRDefault="00DD2D59" w:rsidP="00DD2D59">
      <w:pPr>
        <w:jc w:val="center"/>
      </w:pPr>
      <w:r>
        <w:t>Рисунок 2 – РИА новости</w:t>
      </w:r>
    </w:p>
    <w:p w14:paraId="0F11AC7F" w14:textId="34132F4C" w:rsidR="00AD3BA6" w:rsidRDefault="00AD3BA6" w:rsidP="00AD3BA6">
      <w:pPr>
        <w:spacing w:before="0" w:after="200" w:line="276" w:lineRule="auto"/>
        <w:ind w:firstLine="0"/>
        <w:contextualSpacing w:val="0"/>
        <w:jc w:val="left"/>
      </w:pPr>
      <w:r>
        <w:br w:type="page"/>
      </w:r>
    </w:p>
    <w:p w14:paraId="3D999E7F" w14:textId="7772D82E" w:rsidR="00DD2D59" w:rsidRPr="00AD3BA6" w:rsidRDefault="00AD3BA6" w:rsidP="004423AA">
      <w:pPr>
        <w:pStyle w:val="a0"/>
        <w:numPr>
          <w:ilvl w:val="0"/>
          <w:numId w:val="18"/>
        </w:numPr>
        <w:rPr>
          <w:rStyle w:val="normaltextrun"/>
        </w:rPr>
      </w:pPr>
      <w:proofErr w:type="spellStart"/>
      <w:r w:rsidRPr="00CD2A51">
        <w:rPr>
          <w:rStyle w:val="normaltextrun"/>
          <w:color w:val="000000"/>
          <w:shd w:val="clear" w:color="auto" w:fill="FFFFFF"/>
        </w:rPr>
        <w:lastRenderedPageBreak/>
        <w:t>Flipboard</w:t>
      </w:r>
      <w:proofErr w:type="spellEnd"/>
    </w:p>
    <w:p w14:paraId="0BDC569F" w14:textId="778BDAB9" w:rsidR="00AD3BA6" w:rsidRDefault="00AD3BA6" w:rsidP="00AD3BA6">
      <w:pPr>
        <w:pStyle w:val="a0"/>
        <w:numPr>
          <w:ilvl w:val="0"/>
          <w:numId w:val="0"/>
        </w:numPr>
        <w:ind w:left="720"/>
        <w:rPr>
          <w:rStyle w:val="normaltextrun"/>
          <w:color w:val="000000"/>
          <w:shd w:val="clear" w:color="auto" w:fill="FFFFFF"/>
        </w:rPr>
      </w:pPr>
      <w:r>
        <w:rPr>
          <w:rStyle w:val="normaltextrun"/>
          <w:color w:val="000000"/>
          <w:shd w:val="clear" w:color="auto" w:fill="FFFFFF"/>
        </w:rPr>
        <w:t>Достоинства:</w:t>
      </w:r>
    </w:p>
    <w:p w14:paraId="12E61E9E" w14:textId="77777777" w:rsidR="00AD3BA6" w:rsidRDefault="00AD3BA6" w:rsidP="004423AA">
      <w:pPr>
        <w:pStyle w:val="a0"/>
        <w:numPr>
          <w:ilvl w:val="0"/>
          <w:numId w:val="16"/>
        </w:numPr>
        <w:ind w:left="1134"/>
      </w:pPr>
      <w:r>
        <w:t>Красивый журнальный интерфейс с "перелистыванием" статей.</w:t>
      </w:r>
    </w:p>
    <w:p w14:paraId="21315E7B" w14:textId="77777777" w:rsidR="00AD3BA6" w:rsidRDefault="00AD3BA6" w:rsidP="004423AA">
      <w:pPr>
        <w:pStyle w:val="a0"/>
        <w:numPr>
          <w:ilvl w:val="0"/>
          <w:numId w:val="16"/>
        </w:numPr>
        <w:ind w:left="1134"/>
      </w:pPr>
      <w:r>
        <w:t>Гибкая настройка тематических каналов.</w:t>
      </w:r>
    </w:p>
    <w:p w14:paraId="7E02484E" w14:textId="77777777" w:rsidR="00AD3BA6" w:rsidRDefault="00AD3BA6" w:rsidP="004423AA">
      <w:pPr>
        <w:pStyle w:val="a0"/>
        <w:numPr>
          <w:ilvl w:val="0"/>
          <w:numId w:val="16"/>
        </w:numPr>
        <w:ind w:left="1134"/>
      </w:pPr>
      <w:r>
        <w:t xml:space="preserve">Социальные функции </w:t>
      </w:r>
    </w:p>
    <w:p w14:paraId="4B52D262" w14:textId="4380B361" w:rsidR="00AD3BA6" w:rsidRDefault="00AD3BA6" w:rsidP="004423AA">
      <w:pPr>
        <w:pStyle w:val="a0"/>
        <w:numPr>
          <w:ilvl w:val="0"/>
          <w:numId w:val="20"/>
        </w:numPr>
        <w:ind w:left="1134"/>
      </w:pPr>
      <w:r>
        <w:t>Поддержка RSS и интеграция с соцсетями.</w:t>
      </w:r>
    </w:p>
    <w:p w14:paraId="3B6E78EA" w14:textId="10A90E7A" w:rsidR="00AD3BA6" w:rsidRDefault="00AD3BA6" w:rsidP="00AD3BA6">
      <w:pPr>
        <w:ind w:left="774" w:firstLine="0"/>
      </w:pPr>
      <w:r>
        <w:t>Недостатки:</w:t>
      </w:r>
    </w:p>
    <w:p w14:paraId="4147FEEE" w14:textId="77777777" w:rsidR="00AD3BA6" w:rsidRDefault="00AD3BA6" w:rsidP="004423AA">
      <w:pPr>
        <w:pStyle w:val="a0"/>
        <w:numPr>
          <w:ilvl w:val="0"/>
          <w:numId w:val="17"/>
        </w:numPr>
        <w:ind w:left="1134"/>
      </w:pPr>
      <w:r>
        <w:t>Менее оперативные новости по сравнению с агрегаторами.</w:t>
      </w:r>
    </w:p>
    <w:p w14:paraId="017A54F3" w14:textId="130B9173" w:rsidR="00DD2D59" w:rsidRDefault="00AD3BA6" w:rsidP="004423AA">
      <w:pPr>
        <w:pStyle w:val="a0"/>
        <w:numPr>
          <w:ilvl w:val="0"/>
          <w:numId w:val="21"/>
        </w:numPr>
        <w:ind w:left="1134"/>
      </w:pPr>
      <w:r>
        <w:t>Интерфейс может показаться перегруженным.</w:t>
      </w:r>
    </w:p>
    <w:p w14:paraId="27953648" w14:textId="1FC54041" w:rsidR="00AD3BA6" w:rsidRDefault="00AD3BA6" w:rsidP="00AD3BA6">
      <w:pPr>
        <w:spacing w:after="200" w:line="276" w:lineRule="auto"/>
        <w:contextualSpacing w:val="0"/>
        <w:jc w:val="center"/>
      </w:pPr>
      <w:r>
        <w:rPr>
          <w:noProof/>
        </w:rPr>
        <w:drawing>
          <wp:inline distT="0" distB="0" distL="0" distR="0" wp14:anchorId="42EB5D35" wp14:editId="6BE0A0C0">
            <wp:extent cx="2305050" cy="409989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7929" cy="4105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ECD56" w14:textId="54A3B570" w:rsidR="00AD3BA6" w:rsidRDefault="00AD3BA6" w:rsidP="00AD3BA6">
      <w:pPr>
        <w:spacing w:after="200" w:line="276" w:lineRule="auto"/>
        <w:contextualSpacing w:val="0"/>
        <w:jc w:val="center"/>
        <w:rPr>
          <w:rStyle w:val="normaltextrun"/>
          <w:color w:val="000000"/>
          <w:shd w:val="clear" w:color="auto" w:fill="FFFFFF"/>
        </w:rPr>
      </w:pPr>
      <w:r>
        <w:t xml:space="preserve">Рисунок 3 – </w:t>
      </w:r>
      <w:r>
        <w:rPr>
          <w:lang w:val="en-US"/>
        </w:rPr>
        <w:t>F</w:t>
      </w:r>
      <w:proofErr w:type="spellStart"/>
      <w:r w:rsidRPr="00CD2A51">
        <w:rPr>
          <w:rStyle w:val="normaltextrun"/>
          <w:color w:val="000000"/>
          <w:shd w:val="clear" w:color="auto" w:fill="FFFFFF"/>
        </w:rPr>
        <w:t>lipboard</w:t>
      </w:r>
      <w:proofErr w:type="spellEnd"/>
    </w:p>
    <w:p w14:paraId="7B983770" w14:textId="27747A88" w:rsidR="00AD3BA6" w:rsidRDefault="00AD3BA6" w:rsidP="00AD3BA6">
      <w:pPr>
        <w:spacing w:after="200" w:line="276" w:lineRule="auto"/>
        <w:contextualSpacing w:val="0"/>
        <w:jc w:val="center"/>
        <w:rPr>
          <w:rStyle w:val="normaltextrun"/>
          <w:color w:val="000000"/>
          <w:shd w:val="clear" w:color="auto" w:fill="FFFFFF"/>
        </w:rPr>
      </w:pPr>
    </w:p>
    <w:p w14:paraId="3A8D7C03" w14:textId="78834F73" w:rsidR="00AD3BA6" w:rsidRDefault="00AD3BA6" w:rsidP="001A1D8B">
      <w:pPr>
        <w:spacing w:after="200"/>
        <w:contextualSpacing w:val="0"/>
        <w:rPr>
          <w:rStyle w:val="normaltextrun"/>
          <w:color w:val="000000"/>
          <w:shd w:val="clear" w:color="auto" w:fill="FFFFFF"/>
        </w:rPr>
      </w:pPr>
      <w:r>
        <w:t>В результате анализа рассмотренных аналогов можно выявить, что их основная проблема — это то</w:t>
      </w:r>
      <w:r w:rsidRPr="00AD3BA6">
        <w:t>,</w:t>
      </w:r>
      <w:r>
        <w:t xml:space="preserve"> что их интерфейс местами может быть перегруженным, а </w:t>
      </w:r>
      <w:proofErr w:type="gramStart"/>
      <w:r>
        <w:t>так же</w:t>
      </w:r>
      <w:proofErr w:type="gramEnd"/>
      <w:r>
        <w:t xml:space="preserve"> тематика новостей весьма ограниченна. Поэтому нужно разработать мобильное приложение, которое будет лишено данных недостатков.</w:t>
      </w:r>
    </w:p>
    <w:p w14:paraId="0703EE45" w14:textId="3CD8942D" w:rsidR="00AD3BA6" w:rsidRDefault="00AD3BA6" w:rsidP="00AD3BA6">
      <w:pPr>
        <w:spacing w:after="200" w:line="276" w:lineRule="auto"/>
        <w:contextualSpacing w:val="0"/>
        <w:jc w:val="center"/>
        <w:rPr>
          <w:rStyle w:val="normaltextrun"/>
          <w:color w:val="000000"/>
          <w:shd w:val="clear" w:color="auto" w:fill="FFFFFF"/>
        </w:rPr>
      </w:pPr>
    </w:p>
    <w:p w14:paraId="525EEAC2" w14:textId="283A6E57" w:rsidR="005E25BA" w:rsidRDefault="00870DF5" w:rsidP="005E25BA">
      <w:pPr>
        <w:pStyle w:val="1"/>
      </w:pPr>
      <w:bookmarkStart w:id="10" w:name="_Toc148471329"/>
      <w:r>
        <w:lastRenderedPageBreak/>
        <w:t>Требования к результатам работы</w:t>
      </w:r>
      <w:bookmarkEnd w:id="10"/>
    </w:p>
    <w:p w14:paraId="64A7B6AD" w14:textId="2E337D42" w:rsidR="00870DF5" w:rsidRDefault="00A51072" w:rsidP="00870DF5">
      <w:pPr>
        <w:pStyle w:val="2"/>
      </w:pPr>
      <w:bookmarkStart w:id="11" w:name="_Toc148471330"/>
      <w:r>
        <w:t>Требования к работе приложения</w:t>
      </w:r>
      <w:bookmarkEnd w:id="11"/>
    </w:p>
    <w:p w14:paraId="1FB3322A" w14:textId="55693E0E" w:rsidR="00A51072" w:rsidRDefault="000E6FF5" w:rsidP="004423AA">
      <w:pPr>
        <w:pStyle w:val="a0"/>
        <w:keepLines w:val="0"/>
        <w:numPr>
          <w:ilvl w:val="0"/>
          <w:numId w:val="6"/>
        </w:numPr>
        <w:tabs>
          <w:tab w:val="clear" w:pos="1276"/>
        </w:tabs>
        <w:spacing w:after="160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Просмотр ленты новостей с кратким описанием новости.</w:t>
      </w:r>
    </w:p>
    <w:p w14:paraId="5701E80D" w14:textId="644CC071" w:rsidR="000E6FF5" w:rsidRDefault="000E6FF5" w:rsidP="004423AA">
      <w:pPr>
        <w:pStyle w:val="a0"/>
        <w:keepLines w:val="0"/>
        <w:numPr>
          <w:ilvl w:val="0"/>
          <w:numId w:val="6"/>
        </w:numPr>
        <w:tabs>
          <w:tab w:val="clear" w:pos="1276"/>
        </w:tabs>
        <w:spacing w:after="160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Возможность нажать на краткое описание новости и увидеть всю подробную информацию о ней.</w:t>
      </w:r>
    </w:p>
    <w:p w14:paraId="6F7F9A7F" w14:textId="538166FF" w:rsidR="000E6FF5" w:rsidRDefault="000E6FF5" w:rsidP="004423AA">
      <w:pPr>
        <w:pStyle w:val="a0"/>
        <w:keepLines w:val="0"/>
        <w:numPr>
          <w:ilvl w:val="0"/>
          <w:numId w:val="6"/>
        </w:numPr>
        <w:tabs>
          <w:tab w:val="clear" w:pos="1276"/>
        </w:tabs>
        <w:spacing w:after="160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Возможность пользователю самому создавать и публиковать новости.</w:t>
      </w:r>
    </w:p>
    <w:p w14:paraId="13BB06CE" w14:textId="1CF0FE0C" w:rsidR="00E23BB6" w:rsidRDefault="00E23BB6">
      <w:pPr>
        <w:spacing w:before="0" w:after="200" w:line="276" w:lineRule="auto"/>
        <w:ind w:firstLine="0"/>
        <w:contextualSpacing w:val="0"/>
        <w:jc w:val="left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br w:type="page"/>
      </w:r>
    </w:p>
    <w:p w14:paraId="644EC515" w14:textId="77777777" w:rsidR="00E23BB6" w:rsidRPr="00216C31" w:rsidRDefault="00E23BB6" w:rsidP="00E23BB6">
      <w:pPr>
        <w:pStyle w:val="a0"/>
        <w:keepLines w:val="0"/>
        <w:numPr>
          <w:ilvl w:val="0"/>
          <w:numId w:val="0"/>
        </w:numPr>
        <w:tabs>
          <w:tab w:val="clear" w:pos="1276"/>
        </w:tabs>
        <w:spacing w:after="160" w:line="259" w:lineRule="auto"/>
        <w:ind w:left="720"/>
        <w:rPr>
          <w:rFonts w:cs="Times New Roman"/>
          <w:color w:val="000000" w:themeColor="text1"/>
          <w:szCs w:val="24"/>
        </w:rPr>
      </w:pPr>
    </w:p>
    <w:p w14:paraId="5B3677E3" w14:textId="77777777" w:rsidR="000E224D" w:rsidRDefault="000E224D" w:rsidP="00E23BB6">
      <w:pPr>
        <w:pStyle w:val="2"/>
      </w:pPr>
      <w:bookmarkStart w:id="12" w:name="_Toc148471331"/>
      <w:r>
        <w:t>Требования к пользовательскому интерфейсу</w:t>
      </w:r>
      <w:bookmarkEnd w:id="12"/>
    </w:p>
    <w:p w14:paraId="6510A216" w14:textId="7BCA525A" w:rsidR="000E224D" w:rsidRPr="00BA5B02" w:rsidRDefault="00494063" w:rsidP="00E23BB6">
      <w:pPr>
        <w:spacing w:before="0" w:after="200"/>
        <w:ind w:firstLine="0"/>
        <w:contextualSpacing w:val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Главное окно</w:t>
      </w:r>
    </w:p>
    <w:p w14:paraId="4A271A0E" w14:textId="469C6A5D" w:rsidR="000E224D" w:rsidRPr="00BA5B02" w:rsidRDefault="00494063" w:rsidP="008D4CC4">
      <w:pPr>
        <w:ind w:firstLine="0"/>
        <w:jc w:val="center"/>
        <w:rPr>
          <w:rFonts w:cs="Times New Roman"/>
          <w:szCs w:val="24"/>
        </w:rPr>
      </w:pPr>
      <w:r w:rsidRPr="00494063">
        <w:rPr>
          <w:rFonts w:cs="Times New Roman"/>
          <w:noProof/>
          <w:szCs w:val="24"/>
        </w:rPr>
        <w:drawing>
          <wp:inline distT="0" distB="0" distL="0" distR="0" wp14:anchorId="79A95EBA" wp14:editId="5CD64764">
            <wp:extent cx="2925957" cy="4914900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31282" cy="49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F72C9" w14:textId="0F2C996D" w:rsidR="000E224D" w:rsidRPr="00BA5B02" w:rsidRDefault="000E224D" w:rsidP="000E224D">
      <w:pPr>
        <w:jc w:val="center"/>
        <w:rPr>
          <w:rFonts w:cs="Times New Roman"/>
          <w:szCs w:val="24"/>
        </w:rPr>
      </w:pPr>
      <w:r w:rsidRPr="00BA5B02">
        <w:rPr>
          <w:rFonts w:cs="Times New Roman"/>
          <w:szCs w:val="24"/>
        </w:rPr>
        <w:t xml:space="preserve">Рисунок </w:t>
      </w:r>
      <w:r w:rsidR="0090711E">
        <w:rPr>
          <w:rFonts w:cs="Times New Roman"/>
          <w:szCs w:val="24"/>
        </w:rPr>
        <w:t>4</w:t>
      </w:r>
      <w:r w:rsidRPr="00BA5B02">
        <w:rPr>
          <w:rFonts w:cs="Times New Roman"/>
          <w:szCs w:val="24"/>
        </w:rPr>
        <w:t xml:space="preserve"> – </w:t>
      </w:r>
      <w:r w:rsidR="00527E52">
        <w:rPr>
          <w:rFonts w:cs="Times New Roman"/>
          <w:szCs w:val="24"/>
        </w:rPr>
        <w:t xml:space="preserve">Прототип </w:t>
      </w:r>
      <w:r w:rsidR="00494063">
        <w:rPr>
          <w:rFonts w:cs="Times New Roman"/>
          <w:szCs w:val="24"/>
        </w:rPr>
        <w:t>главного окна</w:t>
      </w:r>
      <w:r w:rsidRPr="00BA5B02">
        <w:rPr>
          <w:rFonts w:cs="Times New Roman"/>
          <w:szCs w:val="24"/>
        </w:rPr>
        <w:t xml:space="preserve"> </w:t>
      </w:r>
    </w:p>
    <w:p w14:paraId="0586CA1C" w14:textId="212BFE37" w:rsidR="000E224D" w:rsidRDefault="000E224D" w:rsidP="6A722224">
      <w:pPr>
        <w:rPr>
          <w:rFonts w:cs="Times New Roman"/>
        </w:rPr>
      </w:pPr>
      <w:r w:rsidRPr="6A722224">
        <w:rPr>
          <w:rFonts w:cs="Times New Roman"/>
        </w:rPr>
        <w:t xml:space="preserve">На данном </w:t>
      </w:r>
      <w:r w:rsidR="00B92CE8" w:rsidRPr="6A722224">
        <w:rPr>
          <w:rFonts w:cs="Times New Roman"/>
        </w:rPr>
        <w:t>окне</w:t>
      </w:r>
      <w:r w:rsidRPr="6A722224">
        <w:rPr>
          <w:rFonts w:cs="Times New Roman"/>
        </w:rPr>
        <w:t xml:space="preserve"> </w:t>
      </w:r>
      <w:r w:rsidR="007907CC" w:rsidRPr="6A722224">
        <w:rPr>
          <w:rFonts w:cs="Times New Roman"/>
        </w:rPr>
        <w:t>будут показан</w:t>
      </w:r>
      <w:r w:rsidR="0090711E">
        <w:rPr>
          <w:rFonts w:cs="Times New Roman"/>
        </w:rPr>
        <w:t>ы заголовки новостей и картинки, приложенные к новостям. При нажатии на новость будет открыто следующее окно</w:t>
      </w:r>
      <w:r w:rsidR="007907CC" w:rsidRPr="6A722224">
        <w:rPr>
          <w:rFonts w:cs="Times New Roman"/>
        </w:rPr>
        <w:t xml:space="preserve"> </w:t>
      </w:r>
      <w:r w:rsidR="0090711E">
        <w:rPr>
          <w:rFonts w:cs="Times New Roman"/>
        </w:rPr>
        <w:t xml:space="preserve">«Подробное описание новости» (рисунок5) </w:t>
      </w:r>
    </w:p>
    <w:p w14:paraId="0D9D947D" w14:textId="1556D7C4" w:rsidR="0090711E" w:rsidRDefault="0090711E" w:rsidP="6A722224">
      <w:pPr>
        <w:rPr>
          <w:rFonts w:cs="Times New Roman"/>
        </w:rPr>
      </w:pPr>
      <w:r>
        <w:rPr>
          <w:rFonts w:cs="Times New Roman"/>
        </w:rPr>
        <w:t>При нажатии на кнопку в левом верхнем углу выдвинется всплывающий список с возможностью опубликовать новость (рисунок 6).</w:t>
      </w:r>
    </w:p>
    <w:p w14:paraId="2BAB674A" w14:textId="69A64BC3" w:rsidR="0090711E" w:rsidRDefault="0090711E" w:rsidP="6A722224">
      <w:pPr>
        <w:rPr>
          <w:rFonts w:cs="Times New Roman"/>
        </w:rPr>
      </w:pPr>
    </w:p>
    <w:p w14:paraId="2BB5556D" w14:textId="669B0B6A" w:rsidR="0090711E" w:rsidRDefault="0090711E" w:rsidP="6A722224">
      <w:pPr>
        <w:rPr>
          <w:rFonts w:cs="Times New Roman"/>
        </w:rPr>
      </w:pPr>
    </w:p>
    <w:p w14:paraId="6511D306" w14:textId="77D96E22" w:rsidR="0090711E" w:rsidRDefault="0090711E" w:rsidP="6A722224">
      <w:pPr>
        <w:rPr>
          <w:rFonts w:cs="Times New Roman"/>
        </w:rPr>
      </w:pPr>
    </w:p>
    <w:p w14:paraId="6B631033" w14:textId="52716C7D" w:rsidR="0090711E" w:rsidRDefault="0090711E" w:rsidP="6A722224">
      <w:pPr>
        <w:rPr>
          <w:rFonts w:cs="Times New Roman"/>
        </w:rPr>
      </w:pPr>
    </w:p>
    <w:p w14:paraId="645BC9E8" w14:textId="305DA299" w:rsidR="0090711E" w:rsidRDefault="0090711E" w:rsidP="6A722224">
      <w:pPr>
        <w:rPr>
          <w:rFonts w:cs="Times New Roman"/>
        </w:rPr>
      </w:pPr>
    </w:p>
    <w:p w14:paraId="13338ED8" w14:textId="3BFB9DFB" w:rsidR="0090711E" w:rsidRDefault="0090711E" w:rsidP="6A722224">
      <w:pPr>
        <w:rPr>
          <w:rFonts w:cs="Times New Roman"/>
        </w:rPr>
      </w:pPr>
    </w:p>
    <w:p w14:paraId="3EE871C9" w14:textId="77777777" w:rsidR="0090711E" w:rsidRPr="00BA5B02" w:rsidRDefault="0090711E" w:rsidP="6A722224">
      <w:pPr>
        <w:rPr>
          <w:rFonts w:cs="Times New Roman"/>
        </w:rPr>
      </w:pPr>
    </w:p>
    <w:p w14:paraId="1F044FF8" w14:textId="5DAF6C00" w:rsidR="000E224D" w:rsidRPr="00BA5B02" w:rsidRDefault="000E224D" w:rsidP="000E224D">
      <w:pPr>
        <w:jc w:val="center"/>
        <w:rPr>
          <w:rFonts w:cs="Times New Roman"/>
          <w:szCs w:val="24"/>
        </w:rPr>
      </w:pPr>
      <w:r w:rsidRPr="00BA5B02">
        <w:rPr>
          <w:rFonts w:cs="Times New Roman"/>
          <w:szCs w:val="24"/>
        </w:rPr>
        <w:lastRenderedPageBreak/>
        <w:t xml:space="preserve">Окно </w:t>
      </w:r>
      <w:r w:rsidR="0090711E">
        <w:rPr>
          <w:rFonts w:cs="Times New Roman"/>
        </w:rPr>
        <w:t>Подробное описание новости</w:t>
      </w:r>
    </w:p>
    <w:p w14:paraId="037C8EA0" w14:textId="2A5D656F" w:rsidR="000E224D" w:rsidRPr="00BA5B02" w:rsidRDefault="0090711E" w:rsidP="008D4CC4">
      <w:pPr>
        <w:ind w:firstLine="0"/>
        <w:jc w:val="center"/>
        <w:rPr>
          <w:rFonts w:cs="Times New Roman"/>
          <w:szCs w:val="24"/>
        </w:rPr>
      </w:pPr>
      <w:r w:rsidRPr="0090711E">
        <w:rPr>
          <w:rFonts w:cs="Times New Roman"/>
          <w:noProof/>
          <w:szCs w:val="24"/>
        </w:rPr>
        <w:drawing>
          <wp:inline distT="0" distB="0" distL="0" distR="0" wp14:anchorId="5C091D0D" wp14:editId="64AC71BC">
            <wp:extent cx="3105583" cy="5268060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526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84612" w14:textId="41445813" w:rsidR="000E224D" w:rsidRPr="00BA5B02" w:rsidRDefault="000E224D" w:rsidP="6A722224">
      <w:pPr>
        <w:jc w:val="center"/>
        <w:rPr>
          <w:rFonts w:cs="Times New Roman"/>
        </w:rPr>
      </w:pPr>
      <w:r w:rsidRPr="6A722224">
        <w:rPr>
          <w:rFonts w:cs="Times New Roman"/>
        </w:rPr>
        <w:t xml:space="preserve">Рисунок </w:t>
      </w:r>
      <w:r w:rsidR="0090711E">
        <w:rPr>
          <w:rFonts w:cs="Times New Roman"/>
        </w:rPr>
        <w:t>5</w:t>
      </w:r>
      <w:r w:rsidRPr="6A722224">
        <w:rPr>
          <w:rFonts w:cs="Times New Roman"/>
        </w:rPr>
        <w:t xml:space="preserve"> – </w:t>
      </w:r>
      <w:r w:rsidR="0090711E">
        <w:rPr>
          <w:rFonts w:cs="Times New Roman"/>
        </w:rPr>
        <w:t>Подробное описание новости</w:t>
      </w:r>
    </w:p>
    <w:p w14:paraId="077750EC" w14:textId="3649E57B" w:rsidR="008D4CC4" w:rsidRDefault="0090711E" w:rsidP="000E224D">
      <w:pPr>
        <w:rPr>
          <w:rFonts w:cs="Times New Roman"/>
          <w:szCs w:val="24"/>
        </w:rPr>
      </w:pPr>
      <w:r>
        <w:rPr>
          <w:rFonts w:cs="Times New Roman"/>
          <w:szCs w:val="24"/>
        </w:rPr>
        <w:t>На данном окне виден заголовок новости, заглавная картинка новости, а ниже показано подробное описание новости.</w:t>
      </w:r>
    </w:p>
    <w:p w14:paraId="29FBA732" w14:textId="4ED75DB3" w:rsidR="0090711E" w:rsidRDefault="0090711E" w:rsidP="000E224D">
      <w:pPr>
        <w:rPr>
          <w:rFonts w:cs="Times New Roman"/>
          <w:szCs w:val="24"/>
        </w:rPr>
      </w:pPr>
      <w:r>
        <w:rPr>
          <w:rFonts w:cs="Times New Roman"/>
          <w:szCs w:val="24"/>
        </w:rPr>
        <w:t>В самом низу находится кнопка «Назад» которая переносит пользователя обратно на «Главное окно» (рисунок 4)</w:t>
      </w:r>
    </w:p>
    <w:p w14:paraId="37327498" w14:textId="4A9F40A1" w:rsidR="0090711E" w:rsidRDefault="0090711E">
      <w:pPr>
        <w:spacing w:before="0" w:after="200" w:line="276" w:lineRule="auto"/>
        <w:ind w:firstLine="0"/>
        <w:contextualSpacing w:val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5A7F3F92" w14:textId="5ED7EBBA" w:rsidR="0090711E" w:rsidRDefault="0090711E" w:rsidP="0090711E">
      <w:pPr>
        <w:spacing w:before="0" w:after="200" w:line="276" w:lineRule="auto"/>
        <w:ind w:firstLine="0"/>
        <w:contextualSpacing w:val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Всплывающий список создания новости</w:t>
      </w:r>
    </w:p>
    <w:p w14:paraId="616CF609" w14:textId="55B6386B" w:rsidR="0090711E" w:rsidRDefault="0090711E" w:rsidP="0090711E">
      <w:pPr>
        <w:ind w:firstLine="0"/>
        <w:jc w:val="center"/>
        <w:rPr>
          <w:rFonts w:cs="Times New Roman"/>
          <w:szCs w:val="24"/>
        </w:rPr>
      </w:pPr>
      <w:r w:rsidRPr="0090711E">
        <w:rPr>
          <w:rFonts w:cs="Times New Roman"/>
          <w:noProof/>
          <w:szCs w:val="24"/>
        </w:rPr>
        <w:drawing>
          <wp:inline distT="0" distB="0" distL="0" distR="0" wp14:anchorId="3D0C90B5" wp14:editId="26184014">
            <wp:extent cx="3105583" cy="5325218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532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AD925" w14:textId="165DC774" w:rsidR="0090711E" w:rsidRDefault="0090711E" w:rsidP="0090711E">
      <w:pPr>
        <w:spacing w:before="0" w:after="200" w:line="276" w:lineRule="auto"/>
        <w:ind w:firstLine="0"/>
        <w:contextualSpacing w:val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Рисунок 6 – Прототип «Всплывающий список создания новости»</w:t>
      </w:r>
    </w:p>
    <w:p w14:paraId="58B5051A" w14:textId="17F36DB2" w:rsidR="0090711E" w:rsidRDefault="0090711E" w:rsidP="0090711E">
      <w:pPr>
        <w:rPr>
          <w:rFonts w:cs="Times New Roman"/>
          <w:szCs w:val="24"/>
        </w:rPr>
      </w:pPr>
      <w:r>
        <w:rPr>
          <w:rFonts w:cs="Times New Roman"/>
          <w:szCs w:val="24"/>
        </w:rPr>
        <w:t>При появлении всплывающего списка будет показана кнопка «Создать новость», при нажатии на которую пользователь будет перенесен на окно «Создание новости» (рисунок 7).</w:t>
      </w:r>
    </w:p>
    <w:p w14:paraId="70C40D71" w14:textId="2C44A8B4" w:rsidR="0090711E" w:rsidRDefault="0090711E">
      <w:pPr>
        <w:spacing w:before="0" w:after="200" w:line="276" w:lineRule="auto"/>
        <w:ind w:firstLine="0"/>
        <w:contextualSpacing w:val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593AD79A" w14:textId="016F50AC" w:rsidR="000E224D" w:rsidRPr="00BA5B02" w:rsidRDefault="008D4CC4" w:rsidP="00527E52">
      <w:pPr>
        <w:ind w:firstLine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Окно</w:t>
      </w:r>
      <w:r w:rsidR="000E224D" w:rsidRPr="00BA5B02">
        <w:rPr>
          <w:rFonts w:cs="Times New Roman"/>
          <w:szCs w:val="24"/>
        </w:rPr>
        <w:t xml:space="preserve"> </w:t>
      </w:r>
      <w:r w:rsidR="0090711E">
        <w:rPr>
          <w:rFonts w:cs="Times New Roman"/>
          <w:szCs w:val="24"/>
        </w:rPr>
        <w:t>создание новости</w:t>
      </w:r>
    </w:p>
    <w:p w14:paraId="416E228F" w14:textId="4F5CFFFF" w:rsidR="000E224D" w:rsidRPr="00BA5B02" w:rsidRDefault="0090711E" w:rsidP="008D4CC4">
      <w:pPr>
        <w:ind w:firstLine="0"/>
        <w:jc w:val="center"/>
        <w:rPr>
          <w:rFonts w:cs="Times New Roman"/>
          <w:szCs w:val="24"/>
        </w:rPr>
      </w:pPr>
      <w:r w:rsidRPr="0090711E">
        <w:rPr>
          <w:rFonts w:cs="Times New Roman"/>
          <w:noProof/>
          <w:szCs w:val="24"/>
        </w:rPr>
        <w:drawing>
          <wp:inline distT="0" distB="0" distL="0" distR="0" wp14:anchorId="3DD5BA85" wp14:editId="4B6154D6">
            <wp:extent cx="3181794" cy="529663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529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0AC34" w14:textId="749ED2EF" w:rsidR="000E224D" w:rsidRPr="00BA5B02" w:rsidRDefault="000E224D" w:rsidP="001A1D8B">
      <w:pPr>
        <w:ind w:firstLine="0"/>
        <w:jc w:val="center"/>
        <w:rPr>
          <w:rFonts w:cs="Times New Roman"/>
          <w:szCs w:val="24"/>
        </w:rPr>
      </w:pPr>
      <w:r w:rsidRPr="00BA5B02">
        <w:rPr>
          <w:rFonts w:cs="Times New Roman"/>
          <w:szCs w:val="24"/>
        </w:rPr>
        <w:t xml:space="preserve">Рисунок </w:t>
      </w:r>
      <w:r w:rsidR="001A1D8B">
        <w:rPr>
          <w:rFonts w:cs="Times New Roman"/>
          <w:szCs w:val="24"/>
        </w:rPr>
        <w:t>7</w:t>
      </w:r>
      <w:r w:rsidRPr="00BA5B02">
        <w:rPr>
          <w:rFonts w:cs="Times New Roman"/>
          <w:szCs w:val="24"/>
        </w:rPr>
        <w:t xml:space="preserve"> –</w:t>
      </w:r>
      <w:r w:rsidR="00E23BB6">
        <w:rPr>
          <w:rFonts w:cs="Times New Roman"/>
          <w:szCs w:val="24"/>
        </w:rPr>
        <w:t xml:space="preserve"> Прототип </w:t>
      </w:r>
      <w:r w:rsidR="001A1D8B">
        <w:rPr>
          <w:rFonts w:cs="Times New Roman"/>
          <w:szCs w:val="24"/>
        </w:rPr>
        <w:t>«Окна</w:t>
      </w:r>
      <w:r w:rsidR="001A1D8B" w:rsidRPr="00BA5B02">
        <w:rPr>
          <w:rFonts w:cs="Times New Roman"/>
          <w:szCs w:val="24"/>
        </w:rPr>
        <w:t xml:space="preserve"> </w:t>
      </w:r>
      <w:r w:rsidR="001A1D8B">
        <w:rPr>
          <w:rFonts w:cs="Times New Roman"/>
          <w:szCs w:val="24"/>
        </w:rPr>
        <w:t>создания новостей»</w:t>
      </w:r>
    </w:p>
    <w:p w14:paraId="7FC41F94" w14:textId="7C2E421D" w:rsidR="00B9509C" w:rsidRDefault="00E23BB6" w:rsidP="001A1D8B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 данном окне </w:t>
      </w:r>
      <w:r w:rsidR="001A1D8B">
        <w:rPr>
          <w:rFonts w:cs="Times New Roman"/>
          <w:szCs w:val="24"/>
        </w:rPr>
        <w:t>пользователь сможет добавлять заголовок к новости, картинку и подробно расписать свою новость.</w:t>
      </w:r>
    </w:p>
    <w:p w14:paraId="15AB4674" w14:textId="44F7F598" w:rsidR="001A1D8B" w:rsidRDefault="001A1D8B" w:rsidP="001A1D8B">
      <w:pPr>
        <w:rPr>
          <w:rFonts w:cs="Times New Roman"/>
          <w:szCs w:val="24"/>
        </w:rPr>
      </w:pPr>
      <w:r>
        <w:rPr>
          <w:rFonts w:cs="Times New Roman"/>
          <w:szCs w:val="24"/>
        </w:rPr>
        <w:t>При нажатии на кнопку «Опубликовать» новость будет добавлена в ленту новостей на главном окне (рисунок 4).</w:t>
      </w:r>
    </w:p>
    <w:p w14:paraId="6905AAF3" w14:textId="617CAD88" w:rsidR="00E23BB6" w:rsidRDefault="001A1D8B" w:rsidP="001A1D8B">
      <w:pPr>
        <w:rPr>
          <w:rFonts w:cs="Times New Roman"/>
          <w:szCs w:val="24"/>
        </w:rPr>
      </w:pPr>
      <w:r>
        <w:rPr>
          <w:rFonts w:cs="Times New Roman"/>
          <w:szCs w:val="24"/>
        </w:rPr>
        <w:t>При нажатии на стрелку в левом верхнем углу экрана пользователь так же будет перенесен на главное окно (рисунок 5).</w:t>
      </w:r>
    </w:p>
    <w:p w14:paraId="5633A30C" w14:textId="77777777" w:rsidR="001A1D8B" w:rsidRPr="001A1D8B" w:rsidRDefault="001A1D8B" w:rsidP="001A1D8B">
      <w:pPr>
        <w:ind w:firstLine="0"/>
        <w:rPr>
          <w:rFonts w:cs="Times New Roman"/>
          <w:szCs w:val="24"/>
        </w:rPr>
      </w:pPr>
    </w:p>
    <w:p w14:paraId="46278BDB" w14:textId="52F67214" w:rsidR="00BF78E0" w:rsidRDefault="00BF78E0" w:rsidP="00070257">
      <w:pPr>
        <w:pStyle w:val="2"/>
      </w:pPr>
      <w:bookmarkStart w:id="13" w:name="_Toc148471332"/>
      <w:r>
        <w:t xml:space="preserve">Требования к </w:t>
      </w:r>
      <w:r w:rsidR="000E224D">
        <w:t>функциональным характеристикам</w:t>
      </w:r>
      <w:bookmarkEnd w:id="13"/>
    </w:p>
    <w:p w14:paraId="1C960225" w14:textId="77777777" w:rsidR="001A1D8B" w:rsidRDefault="001A1D8B" w:rsidP="004423AA">
      <w:pPr>
        <w:pStyle w:val="a0"/>
        <w:keepLines w:val="0"/>
        <w:numPr>
          <w:ilvl w:val="0"/>
          <w:numId w:val="6"/>
        </w:numPr>
        <w:tabs>
          <w:tab w:val="clear" w:pos="1276"/>
        </w:tabs>
        <w:spacing w:after="160" w:line="259" w:lineRule="auto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Просмотр ленты новостей с кратким описанием новости.</w:t>
      </w:r>
    </w:p>
    <w:p w14:paraId="41DD0BB9" w14:textId="77777777" w:rsidR="001A1D8B" w:rsidRDefault="001A1D8B" w:rsidP="004423AA">
      <w:pPr>
        <w:pStyle w:val="a0"/>
        <w:keepLines w:val="0"/>
        <w:numPr>
          <w:ilvl w:val="0"/>
          <w:numId w:val="6"/>
        </w:numPr>
        <w:tabs>
          <w:tab w:val="clear" w:pos="1276"/>
        </w:tabs>
        <w:spacing w:after="160" w:line="259" w:lineRule="auto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Возможность нажать на краткое описание новости и увидеть всю подробную информацию о ней.</w:t>
      </w:r>
    </w:p>
    <w:p w14:paraId="4BBEF816" w14:textId="604BAB97" w:rsidR="000E224D" w:rsidRPr="001A1D8B" w:rsidRDefault="001A1D8B" w:rsidP="004423AA">
      <w:pPr>
        <w:pStyle w:val="a0"/>
        <w:keepLines w:val="0"/>
        <w:numPr>
          <w:ilvl w:val="0"/>
          <w:numId w:val="6"/>
        </w:numPr>
        <w:tabs>
          <w:tab w:val="clear" w:pos="1276"/>
        </w:tabs>
        <w:spacing w:after="160" w:line="259" w:lineRule="auto"/>
        <w:rPr>
          <w:rFonts w:cs="Times New Roman"/>
          <w:szCs w:val="24"/>
        </w:rPr>
      </w:pPr>
      <w:r w:rsidRPr="001A1D8B">
        <w:rPr>
          <w:rFonts w:cs="Times New Roman"/>
          <w:color w:val="000000" w:themeColor="text1"/>
          <w:szCs w:val="24"/>
        </w:rPr>
        <w:t>Возможность пользователю самому создавать и публиковать новости.</w:t>
      </w:r>
    </w:p>
    <w:p w14:paraId="2A6B766A" w14:textId="08DEE762" w:rsidR="00216C31" w:rsidRPr="00216C31" w:rsidRDefault="00BF78E0" w:rsidP="00216C31">
      <w:pPr>
        <w:pStyle w:val="2"/>
      </w:pPr>
      <w:bookmarkStart w:id="14" w:name="_Toc148471333"/>
      <w:r>
        <w:lastRenderedPageBreak/>
        <w:t>Требования к видам обеспечени</w:t>
      </w:r>
      <w:r w:rsidR="00216C31">
        <w:t>я</w:t>
      </w:r>
      <w:bookmarkEnd w:id="14"/>
    </w:p>
    <w:p w14:paraId="7EC5B2F1" w14:textId="35F66338" w:rsidR="00BF78E0" w:rsidRDefault="0050324F" w:rsidP="00BF78E0">
      <w:pPr>
        <w:pStyle w:val="3"/>
      </w:pPr>
      <w:bookmarkStart w:id="15" w:name="_Toc148471334"/>
      <w:r>
        <w:t>Требования к математическому</w:t>
      </w:r>
      <w:r w:rsidR="00BF78E0">
        <w:t xml:space="preserve"> обеспечени</w:t>
      </w:r>
      <w:r>
        <w:t>ю</w:t>
      </w:r>
      <w:bookmarkEnd w:id="15"/>
    </w:p>
    <w:p w14:paraId="2A2C8289" w14:textId="7A61BB2A" w:rsidR="008A2CDD" w:rsidRDefault="0050324F" w:rsidP="008A2CDD">
      <w:pPr>
        <w:pStyle w:val="3"/>
      </w:pPr>
      <w:bookmarkStart w:id="16" w:name="_Toc148471335"/>
      <w:r>
        <w:t>Требования к информационному обеспечению</w:t>
      </w:r>
      <w:bookmarkEnd w:id="16"/>
    </w:p>
    <w:p w14:paraId="6FA664C0" w14:textId="1CF5B850" w:rsidR="00E50270" w:rsidRPr="00216C31" w:rsidRDefault="00216C31" w:rsidP="00216C31">
      <w:pPr>
        <w:pStyle w:val="a0"/>
        <w:numPr>
          <w:ilvl w:val="0"/>
          <w:numId w:val="0"/>
        </w:numPr>
        <w:ind w:left="645"/>
      </w:pPr>
      <w:r>
        <w:t xml:space="preserve">   </w:t>
      </w:r>
      <w:r w:rsidR="001A1D8B">
        <w:t xml:space="preserve">Смартфон с операционной системой </w:t>
      </w:r>
      <w:r w:rsidR="001A1D8B">
        <w:rPr>
          <w:lang w:val="en-US"/>
        </w:rPr>
        <w:t>Android</w:t>
      </w:r>
      <w:r w:rsidR="001A1D8B" w:rsidRPr="001A1D8B">
        <w:t xml:space="preserve"> </w:t>
      </w:r>
      <w:r w:rsidR="001A1D8B">
        <w:t xml:space="preserve">или </w:t>
      </w:r>
      <w:r w:rsidR="001A1D8B">
        <w:rPr>
          <w:lang w:val="en-US"/>
        </w:rPr>
        <w:t>IOS</w:t>
      </w:r>
      <w:r w:rsidRPr="00216C31">
        <w:t>.</w:t>
      </w:r>
    </w:p>
    <w:p w14:paraId="67CD2B83" w14:textId="194E554B" w:rsidR="0050324F" w:rsidRPr="004A4EE0" w:rsidRDefault="0050324F" w:rsidP="00B92CE8">
      <w:pPr>
        <w:pStyle w:val="3"/>
      </w:pPr>
      <w:bookmarkStart w:id="17" w:name="_Toc148471336"/>
      <w:r w:rsidRPr="004A4EE0">
        <w:t>Требования к лингвистическому обеспечению</w:t>
      </w:r>
      <w:bookmarkEnd w:id="17"/>
    </w:p>
    <w:p w14:paraId="6D2AD371" w14:textId="56EC29D5" w:rsidR="0050324F" w:rsidRPr="001A075A" w:rsidRDefault="0050324F" w:rsidP="001A075A">
      <w:r>
        <w:t xml:space="preserve">Разработка </w:t>
      </w:r>
      <w:r w:rsidR="001A075A">
        <w:t>ИС</w:t>
      </w:r>
      <w:r>
        <w:t xml:space="preserve"> происходит на языке программирования </w:t>
      </w:r>
      <w:r w:rsidR="00010001">
        <w:rPr>
          <w:lang w:val="en-US"/>
        </w:rPr>
        <w:t>Python</w:t>
      </w:r>
      <w:r>
        <w:t xml:space="preserve"> с помощью </w:t>
      </w:r>
      <w:r>
        <w:rPr>
          <w:lang w:val="en-US"/>
        </w:rPr>
        <w:t>ID</w:t>
      </w:r>
      <w:r>
        <w:t>Е</w:t>
      </w:r>
      <w:r w:rsidR="008F48E7">
        <w:t xml:space="preserve"> </w:t>
      </w:r>
      <w:r w:rsidR="00010001">
        <w:rPr>
          <w:lang w:val="en-US"/>
        </w:rPr>
        <w:t>PyCharm</w:t>
      </w:r>
      <w:r w:rsidR="001A075A" w:rsidRPr="001A075A">
        <w:t xml:space="preserve">. </w:t>
      </w:r>
      <w:r w:rsidR="001A075A">
        <w:t>Доработка</w:t>
      </w:r>
      <w:r w:rsidR="001A075A" w:rsidRPr="001A075A">
        <w:t xml:space="preserve"> </w:t>
      </w:r>
      <w:r w:rsidR="001A075A">
        <w:t xml:space="preserve">существующих функций </w:t>
      </w:r>
      <w:r w:rsidR="001A1D8B">
        <w:t>приложения</w:t>
      </w:r>
      <w:r w:rsidR="001A075A">
        <w:t xml:space="preserve"> должна проводиться на языке программирования, с помощью которого была разработана предыдущая версия</w:t>
      </w:r>
      <w:r w:rsidR="007E7C4A">
        <w:t xml:space="preserve"> </w:t>
      </w:r>
      <w:r w:rsidR="001A1D8B">
        <w:t>приложения</w:t>
      </w:r>
      <w:r w:rsidR="001A075A">
        <w:t>.</w:t>
      </w:r>
      <w:r w:rsidR="007E7C4A">
        <w:t xml:space="preserve"> </w:t>
      </w:r>
      <w:r w:rsidR="001A075A">
        <w:t xml:space="preserve">При разработке новых версий </w:t>
      </w:r>
      <w:r w:rsidR="001A1D8B">
        <w:t>приложения</w:t>
      </w:r>
      <w:r w:rsidR="001A075A">
        <w:t xml:space="preserve"> предпочтение должно отдаваться</w:t>
      </w:r>
      <w:r w:rsidR="007E7C4A">
        <w:t xml:space="preserve"> </w:t>
      </w:r>
      <w:r w:rsidR="001A075A">
        <w:t>технологиям и языкам, уже использованным при реализации текущей версии</w:t>
      </w:r>
      <w:r w:rsidR="007E7C4A">
        <w:t>.</w:t>
      </w:r>
    </w:p>
    <w:p w14:paraId="37F31BB8" w14:textId="421D248E" w:rsidR="0050324F" w:rsidRDefault="0050324F" w:rsidP="0050324F">
      <w:pPr>
        <w:pStyle w:val="3"/>
      </w:pPr>
      <w:bookmarkStart w:id="18" w:name="_Toc148471337"/>
      <w:r>
        <w:t>Требования к метрологическому обеспечению</w:t>
      </w:r>
      <w:bookmarkEnd w:id="18"/>
    </w:p>
    <w:p w14:paraId="68B67FD9" w14:textId="54FE55F7" w:rsidR="0050324F" w:rsidRPr="0050324F" w:rsidRDefault="0050324F" w:rsidP="0050324F">
      <w:r>
        <w:t>Дополнительные требования к метрологическому обеспечению не предъявляются.</w:t>
      </w:r>
    </w:p>
    <w:p w14:paraId="74D338FF" w14:textId="5933EC6C" w:rsidR="0050324F" w:rsidRDefault="0050324F" w:rsidP="0050324F">
      <w:pPr>
        <w:pStyle w:val="3"/>
      </w:pPr>
      <w:bookmarkStart w:id="19" w:name="_Toc148471338"/>
      <w:r>
        <w:t>Требования к техн</w:t>
      </w:r>
      <w:r w:rsidR="007E7C4A">
        <w:t>ическому</w:t>
      </w:r>
      <w:r>
        <w:t xml:space="preserve"> обеспечению</w:t>
      </w:r>
      <w:bookmarkEnd w:id="19"/>
    </w:p>
    <w:p w14:paraId="3801C29A" w14:textId="02600DFC" w:rsidR="00C520FE" w:rsidRDefault="009070D7" w:rsidP="00C520FE">
      <w:r>
        <w:t>Минимальные т</w:t>
      </w:r>
      <w:r w:rsidR="00F84AAC">
        <w:t xml:space="preserve">ехнические требования к запуску </w:t>
      </w:r>
      <w:r w:rsidR="001A1D8B">
        <w:t>приложения</w:t>
      </w:r>
      <w:r w:rsidR="00F84AAC">
        <w:t xml:space="preserve"> включают следующие компоненты</w:t>
      </w:r>
      <w:r>
        <w:t xml:space="preserve"> </w:t>
      </w:r>
      <w:r w:rsidR="001A1D8B">
        <w:t>смартфона</w:t>
      </w:r>
      <w:r w:rsidR="00F84AAC">
        <w:t>:</w:t>
      </w:r>
    </w:p>
    <w:p w14:paraId="27786CE6" w14:textId="008C3234" w:rsidR="009070D7" w:rsidRDefault="001A1D8B" w:rsidP="009070D7">
      <w:pPr>
        <w:pStyle w:val="a0"/>
      </w:pPr>
      <w:r>
        <w:t>Поддержка 3</w:t>
      </w:r>
      <w:r>
        <w:rPr>
          <w:lang w:val="en-US"/>
        </w:rPr>
        <w:t xml:space="preserve">G, 4G, </w:t>
      </w:r>
      <w:proofErr w:type="spellStart"/>
      <w:r>
        <w:rPr>
          <w:lang w:val="en-US"/>
        </w:rPr>
        <w:t>WiFi</w:t>
      </w:r>
      <w:proofErr w:type="spellEnd"/>
      <w:r w:rsidR="009070D7">
        <w:t>;</w:t>
      </w:r>
    </w:p>
    <w:p w14:paraId="27623102" w14:textId="14502E7B" w:rsidR="009070D7" w:rsidRDefault="009070D7" w:rsidP="009070D7">
      <w:pPr>
        <w:pStyle w:val="a0"/>
      </w:pPr>
      <w:r>
        <w:t>ОЗУ 2 ГБ;</w:t>
      </w:r>
    </w:p>
    <w:p w14:paraId="6313D4C9" w14:textId="26CF9ABE" w:rsidR="009070D7" w:rsidRDefault="001A1D8B" w:rsidP="009070D7">
      <w:pPr>
        <w:pStyle w:val="a0"/>
      </w:pPr>
      <w:r>
        <w:t>Размер встроенной памяти 8гб</w:t>
      </w:r>
      <w:r w:rsidR="009070D7">
        <w:t>;</w:t>
      </w:r>
    </w:p>
    <w:p w14:paraId="4533C92D" w14:textId="70BFAAEB" w:rsidR="009070D7" w:rsidRDefault="001A1D8B" w:rsidP="009070D7">
      <w:pPr>
        <w:pStyle w:val="a0"/>
      </w:pPr>
      <w:r>
        <w:t>Емкость аккумуляторной батареи 3000мАч</w:t>
      </w:r>
      <w:r w:rsidR="009070D7">
        <w:t>;</w:t>
      </w:r>
    </w:p>
    <w:p w14:paraId="19BD0B6E" w14:textId="5FC8DC7F" w:rsidR="007E7C4A" w:rsidRDefault="007E7C4A" w:rsidP="007E7C4A">
      <w:pPr>
        <w:pStyle w:val="2"/>
      </w:pPr>
      <w:bookmarkStart w:id="20" w:name="_Toc148471339"/>
      <w:r>
        <w:t>Требования к надежности</w:t>
      </w:r>
      <w:bookmarkEnd w:id="20"/>
    </w:p>
    <w:p w14:paraId="4972FEE4" w14:textId="77777777" w:rsidR="004A4EE0" w:rsidRDefault="004A4EE0" w:rsidP="004A4EE0">
      <w:pPr>
        <w:ind w:firstLine="0"/>
      </w:pPr>
      <w:r>
        <w:t xml:space="preserve">Надежное (устойчивое) функционирование программы должно быть обеспечено </w:t>
      </w:r>
    </w:p>
    <w:p w14:paraId="5BA95681" w14:textId="77777777" w:rsidR="004A4EE0" w:rsidRDefault="004A4EE0" w:rsidP="004A4EE0">
      <w:pPr>
        <w:ind w:firstLine="0"/>
      </w:pPr>
      <w:r>
        <w:t xml:space="preserve">выполнением совокупности организационно-технических мероприятий, перечень которых </w:t>
      </w:r>
    </w:p>
    <w:p w14:paraId="0A687F5D" w14:textId="77777777" w:rsidR="004A4EE0" w:rsidRDefault="004A4EE0" w:rsidP="004A4EE0">
      <w:pPr>
        <w:ind w:firstLine="0"/>
      </w:pPr>
      <w:r>
        <w:t>приведен ниже:</w:t>
      </w:r>
    </w:p>
    <w:p w14:paraId="65EAC6DC" w14:textId="08AF8099" w:rsidR="004A4EE0" w:rsidRDefault="00EF2FEA" w:rsidP="004A4EE0">
      <w:r>
        <w:t xml:space="preserve">– </w:t>
      </w:r>
      <w:r w:rsidR="004A4EE0">
        <w:t>организацией бесперебойного питания технических средств;</w:t>
      </w:r>
    </w:p>
    <w:p w14:paraId="7ADBC8F9" w14:textId="11D44ED7" w:rsidR="004A4EE0" w:rsidRDefault="00EF2FEA" w:rsidP="004A4EE0">
      <w:r>
        <w:t>–</w:t>
      </w:r>
      <w:r w:rsidR="004A4EE0">
        <w:t xml:space="preserve"> осуществлением контроля входных данных;</w:t>
      </w:r>
    </w:p>
    <w:p w14:paraId="5CB9FD9A" w14:textId="37F759C3" w:rsidR="004A4EE0" w:rsidRDefault="00EF2FEA" w:rsidP="004A4EE0">
      <w:r>
        <w:t>–</w:t>
      </w:r>
      <w:r w:rsidR="004A4EE0">
        <w:t xml:space="preserve"> регулярным выполнением рекомендаций Министерства труда и социального </w:t>
      </w:r>
    </w:p>
    <w:p w14:paraId="6642F49B" w14:textId="77777777" w:rsidR="004A4EE0" w:rsidRDefault="004A4EE0" w:rsidP="004A4EE0">
      <w:pPr>
        <w:ind w:firstLine="0"/>
      </w:pPr>
      <w:r>
        <w:t>развития РФ, изложенных в Постановлении от 23 июля 1998 г. «Об утверждении</w:t>
      </w:r>
    </w:p>
    <w:p w14:paraId="31AEBB39" w14:textId="77777777" w:rsidR="004A4EE0" w:rsidRDefault="004A4EE0" w:rsidP="004A4EE0">
      <w:pPr>
        <w:ind w:firstLine="0"/>
      </w:pPr>
      <w:r>
        <w:t>межотраслевых типовых норм времени на работы по сервисному обслуживанию</w:t>
      </w:r>
    </w:p>
    <w:p w14:paraId="1751362D" w14:textId="77777777" w:rsidR="004A4EE0" w:rsidRDefault="004A4EE0" w:rsidP="004A4EE0">
      <w:pPr>
        <w:ind w:firstLine="0"/>
      </w:pPr>
      <w:r>
        <w:t>ПЭВМ и оргтехники и сопровождению программных средств»;</w:t>
      </w:r>
    </w:p>
    <w:p w14:paraId="2198263B" w14:textId="68FE42E6" w:rsidR="004A4EE0" w:rsidRDefault="00EF2FEA" w:rsidP="004A4EE0">
      <w:r>
        <w:t>–</w:t>
      </w:r>
      <w:r w:rsidR="004A4EE0">
        <w:t xml:space="preserve"> регулярным выполнением требований </w:t>
      </w:r>
      <w:bookmarkStart w:id="21" w:name="_Hlk137246710"/>
      <w:r w:rsidR="004A4EE0">
        <w:t>ГОСТ 51188–98</w:t>
      </w:r>
      <w:bookmarkEnd w:id="21"/>
      <w:r w:rsidR="004A4EE0">
        <w:t xml:space="preserve">. Защита информации. </w:t>
      </w:r>
    </w:p>
    <w:p w14:paraId="37BFCF2D" w14:textId="64FF5CA7" w:rsidR="00216C31" w:rsidRPr="00216C31" w:rsidRDefault="004A4EE0" w:rsidP="004A4EE0">
      <w:pPr>
        <w:ind w:firstLine="0"/>
      </w:pPr>
      <w:r>
        <w:lastRenderedPageBreak/>
        <w:t>Испытания программных средств на наличие компьютерных вирусов.</w:t>
      </w:r>
    </w:p>
    <w:p w14:paraId="04B78F5B" w14:textId="02D78CF6" w:rsidR="007E7C4A" w:rsidRDefault="007E7C4A" w:rsidP="007E7C4A">
      <w:pPr>
        <w:pStyle w:val="2"/>
      </w:pPr>
      <w:bookmarkStart w:id="22" w:name="_Toc148471340"/>
      <w:r>
        <w:t>Требования к безопасности</w:t>
      </w:r>
      <w:bookmarkEnd w:id="22"/>
    </w:p>
    <w:p w14:paraId="22477516" w14:textId="060619B3" w:rsidR="00F04C5B" w:rsidRPr="00F04C5B" w:rsidRDefault="00F04C5B" w:rsidP="00F04C5B">
      <w:r>
        <w:t>Дополнительные требования к безопасности не предъявляются.</w:t>
      </w:r>
    </w:p>
    <w:p w14:paraId="6D2FEF0D" w14:textId="1BCE3B8A" w:rsidR="007E7C4A" w:rsidRDefault="007E7C4A" w:rsidP="007E7C4A">
      <w:pPr>
        <w:pStyle w:val="2"/>
      </w:pPr>
      <w:bookmarkStart w:id="23" w:name="_Toc148471341"/>
      <w:r>
        <w:t>Требования к патентной чистоте</w:t>
      </w:r>
      <w:bookmarkEnd w:id="23"/>
    </w:p>
    <w:p w14:paraId="51CEE3DD" w14:textId="08C7A3B0" w:rsidR="00C520FE" w:rsidRPr="00C520FE" w:rsidRDefault="00C520FE" w:rsidP="00C520FE">
      <w:r>
        <w:t>Система должна отвечать требованиям к патентной чистоте согласно действующему законодательству Российской Федерации.</w:t>
      </w:r>
    </w:p>
    <w:p w14:paraId="01942628" w14:textId="2DE83ACF" w:rsidR="007E7C4A" w:rsidRDefault="007E7C4A" w:rsidP="007E7C4A">
      <w:pPr>
        <w:pStyle w:val="2"/>
      </w:pPr>
      <w:bookmarkStart w:id="24" w:name="_Toc148471342"/>
      <w:r>
        <w:t>Требования к перспективам развития</w:t>
      </w:r>
      <w:bookmarkEnd w:id="24"/>
    </w:p>
    <w:p w14:paraId="4124DB76" w14:textId="15E2785F" w:rsidR="007E7C4A" w:rsidRDefault="00E50270" w:rsidP="00E50270">
      <w:r>
        <w:t xml:space="preserve">Дальнейшее развитие </w:t>
      </w:r>
      <w:r w:rsidR="001A1D8B">
        <w:t>приложения</w:t>
      </w:r>
      <w:r>
        <w:t xml:space="preserve"> должно</w:t>
      </w:r>
      <w:r w:rsidRPr="00E50270">
        <w:t xml:space="preserve"> проводиться на языке программи</w:t>
      </w:r>
      <w:r>
        <w:t>рования, с помощью которого была</w:t>
      </w:r>
      <w:r w:rsidRPr="00E50270">
        <w:t xml:space="preserve"> разработана предыдущая версия </w:t>
      </w:r>
      <w:r>
        <w:t xml:space="preserve">– </w:t>
      </w:r>
      <w:r w:rsidR="00AF54B9">
        <w:t>P</w:t>
      </w:r>
      <w:proofErr w:type="spellStart"/>
      <w:r w:rsidR="00AF54B9">
        <w:rPr>
          <w:lang w:val="en-US"/>
        </w:rPr>
        <w:t>ython</w:t>
      </w:r>
      <w:proofErr w:type="spellEnd"/>
      <w:r w:rsidR="00AF54B9">
        <w:t xml:space="preserve"> с помощью IDЕ </w:t>
      </w:r>
      <w:r w:rsidR="00AF54B9">
        <w:rPr>
          <w:lang w:val="en-US"/>
        </w:rPr>
        <w:t>PyCharm</w:t>
      </w:r>
      <w:r w:rsidRPr="00E50270">
        <w:t xml:space="preserve">. </w:t>
      </w:r>
      <w:r w:rsidR="007E7C4A">
        <w:br w:type="page"/>
      </w:r>
    </w:p>
    <w:p w14:paraId="4D9DC290" w14:textId="1A61FC8A" w:rsidR="007E7C4A" w:rsidRDefault="007E7C4A" w:rsidP="007E7C4A">
      <w:pPr>
        <w:pStyle w:val="1"/>
      </w:pPr>
      <w:bookmarkStart w:id="25" w:name="_Toc148471343"/>
      <w:r>
        <w:lastRenderedPageBreak/>
        <w:t>Состав и содержание работ</w:t>
      </w:r>
      <w:bookmarkEnd w:id="25"/>
    </w:p>
    <w:p w14:paraId="723B3335" w14:textId="77777777" w:rsidR="000019B6" w:rsidRDefault="000019B6" w:rsidP="000019B6">
      <w:pPr>
        <w:ind w:left="1005" w:firstLine="0"/>
      </w:pPr>
      <w:r>
        <w:t>Разработка должна иметь следующие этапы работы:</w:t>
      </w:r>
    </w:p>
    <w:p w14:paraId="64287768" w14:textId="77777777" w:rsidR="000019B6" w:rsidRDefault="000019B6" w:rsidP="004423AA">
      <w:pPr>
        <w:pStyle w:val="a0"/>
        <w:numPr>
          <w:ilvl w:val="0"/>
          <w:numId w:val="7"/>
        </w:numPr>
      </w:pPr>
      <w:r>
        <w:t>анализ предметной области;</w:t>
      </w:r>
    </w:p>
    <w:p w14:paraId="7F79B40F" w14:textId="77777777" w:rsidR="000019B6" w:rsidRDefault="000019B6" w:rsidP="004423AA">
      <w:pPr>
        <w:pStyle w:val="a0"/>
        <w:numPr>
          <w:ilvl w:val="0"/>
          <w:numId w:val="7"/>
        </w:numPr>
      </w:pPr>
      <w:r>
        <w:t>настройка рабочего окружения;</w:t>
      </w:r>
    </w:p>
    <w:p w14:paraId="7AFD9723" w14:textId="77777777" w:rsidR="000019B6" w:rsidRDefault="000019B6" w:rsidP="004423AA">
      <w:pPr>
        <w:pStyle w:val="a0"/>
        <w:numPr>
          <w:ilvl w:val="0"/>
          <w:numId w:val="7"/>
        </w:numPr>
      </w:pPr>
      <w:r>
        <w:t>создание и утверждение документа технического задания;</w:t>
      </w:r>
    </w:p>
    <w:p w14:paraId="6D9C04EF" w14:textId="77777777" w:rsidR="000019B6" w:rsidRDefault="000019B6" w:rsidP="004423AA">
      <w:pPr>
        <w:pStyle w:val="a0"/>
        <w:numPr>
          <w:ilvl w:val="0"/>
          <w:numId w:val="7"/>
        </w:numPr>
      </w:pPr>
      <w:r>
        <w:t>разработка структуры приложения;</w:t>
      </w:r>
    </w:p>
    <w:p w14:paraId="15764255" w14:textId="77777777" w:rsidR="000019B6" w:rsidRDefault="000019B6" w:rsidP="004423AA">
      <w:pPr>
        <w:pStyle w:val="a0"/>
        <w:numPr>
          <w:ilvl w:val="0"/>
          <w:numId w:val="7"/>
        </w:numPr>
      </w:pPr>
      <w:r>
        <w:t>написание кода программы;</w:t>
      </w:r>
    </w:p>
    <w:p w14:paraId="428409FE" w14:textId="74DB73F1" w:rsidR="007E7C4A" w:rsidRDefault="000019B6" w:rsidP="004423AA">
      <w:pPr>
        <w:pStyle w:val="a0"/>
        <w:numPr>
          <w:ilvl w:val="0"/>
          <w:numId w:val="7"/>
        </w:numPr>
      </w:pPr>
      <w:r>
        <w:t>тестирование программы.</w:t>
      </w:r>
      <w:r w:rsidR="007E7C4A">
        <w:br w:type="page"/>
      </w:r>
    </w:p>
    <w:p w14:paraId="5E7BEFAE" w14:textId="2A2E81F5" w:rsidR="007E7C4A" w:rsidRDefault="007E7C4A" w:rsidP="007E7C4A">
      <w:pPr>
        <w:pStyle w:val="1"/>
      </w:pPr>
      <w:bookmarkStart w:id="26" w:name="_Toc148471344"/>
      <w:r>
        <w:lastRenderedPageBreak/>
        <w:t>Порядок разработки</w:t>
      </w:r>
      <w:bookmarkEnd w:id="26"/>
    </w:p>
    <w:p w14:paraId="553C4DD9" w14:textId="335EB242" w:rsidR="00DE3525" w:rsidRPr="00DE3525" w:rsidRDefault="00DE3525" w:rsidP="00DE3525">
      <w:r w:rsidRPr="00DE3525">
        <w:t xml:space="preserve">Подробное раскрытие </w:t>
      </w:r>
      <w:r w:rsidR="0049384C">
        <w:t>порядка</w:t>
      </w:r>
      <w:r w:rsidRPr="00DE3525">
        <w:t xml:space="preserve"> разработки при</w:t>
      </w:r>
      <w:r w:rsidR="00DA0691">
        <w:t>ложения представлено в таблице 2</w:t>
      </w:r>
    </w:p>
    <w:p w14:paraId="132591A3" w14:textId="5D5DA453" w:rsidR="00DE3525" w:rsidRDefault="00DA0691" w:rsidP="00DE3525">
      <w:pPr>
        <w:pStyle w:val="vgutTableName"/>
      </w:pPr>
      <w:r>
        <w:t>Таблица 2</w:t>
      </w:r>
      <w:r w:rsidR="00DE3525">
        <w:t xml:space="preserve"> – содержание работ по этапам разработки приложения</w:t>
      </w:r>
    </w:p>
    <w:tbl>
      <w:tblPr>
        <w:tblW w:w="1017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1"/>
        <w:gridCol w:w="2410"/>
        <w:gridCol w:w="1701"/>
        <w:gridCol w:w="3118"/>
        <w:gridCol w:w="2240"/>
      </w:tblGrid>
      <w:tr w:rsidR="00DE3525" w:rsidRPr="00DF4BE4" w14:paraId="07475D4F" w14:textId="77777777" w:rsidTr="0049384C">
        <w:trPr>
          <w:trHeight w:val="195"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50CD2B" w14:textId="77777777" w:rsidR="00DE3525" w:rsidRPr="00DF4BE4" w:rsidRDefault="00DE3525" w:rsidP="0049384C">
            <w:pPr>
              <w:spacing w:before="0" w:line="240" w:lineRule="auto"/>
              <w:ind w:firstLine="0"/>
              <w:contextualSpacing w:val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</w:rPr>
            </w:pPr>
            <w:r w:rsidRPr="00DF4BE4">
              <w:rPr>
                <w:rFonts w:eastAsia="Times New Roman" w:cs="Times New Roman"/>
                <w:szCs w:val="24"/>
              </w:rPr>
              <w:t>№ этапа 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DBB1E0" w14:textId="77777777" w:rsidR="00DE3525" w:rsidRPr="00DF4BE4" w:rsidRDefault="00DE3525" w:rsidP="0049384C">
            <w:pPr>
              <w:spacing w:before="0" w:line="240" w:lineRule="auto"/>
              <w:ind w:firstLine="0"/>
              <w:contextualSpacing w:val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</w:rPr>
            </w:pPr>
            <w:r w:rsidRPr="00DF4BE4">
              <w:rPr>
                <w:rFonts w:eastAsia="Times New Roman" w:cs="Times New Roman"/>
                <w:szCs w:val="24"/>
              </w:rPr>
              <w:t>Наименование этапа 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43D49D" w14:textId="77777777" w:rsidR="00DE3525" w:rsidRPr="00DF4BE4" w:rsidRDefault="00DE3525" w:rsidP="0049384C">
            <w:pPr>
              <w:spacing w:before="0" w:line="240" w:lineRule="auto"/>
              <w:ind w:firstLine="0"/>
              <w:contextualSpacing w:val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</w:rPr>
            </w:pPr>
            <w:r w:rsidRPr="00DF4BE4">
              <w:rPr>
                <w:rFonts w:eastAsia="Times New Roman" w:cs="Times New Roman"/>
                <w:szCs w:val="24"/>
              </w:rPr>
              <w:t>Длительность 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4056C9" w14:textId="77777777" w:rsidR="00DE3525" w:rsidRPr="00DF4BE4" w:rsidRDefault="00DE3525" w:rsidP="0049384C">
            <w:pPr>
              <w:spacing w:before="0" w:line="240" w:lineRule="auto"/>
              <w:ind w:firstLine="0"/>
              <w:contextualSpacing w:val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</w:rPr>
            </w:pPr>
            <w:r w:rsidRPr="00DF4BE4">
              <w:rPr>
                <w:rFonts w:eastAsia="Times New Roman" w:cs="Times New Roman"/>
                <w:szCs w:val="24"/>
              </w:rPr>
              <w:t>Состав работ </w:t>
            </w:r>
          </w:p>
        </w:tc>
        <w:tc>
          <w:tcPr>
            <w:tcW w:w="2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4E4F5C" w14:textId="77777777" w:rsidR="00DE3525" w:rsidRPr="00DF4BE4" w:rsidRDefault="00DE3525" w:rsidP="0049384C">
            <w:pPr>
              <w:spacing w:before="0" w:line="240" w:lineRule="auto"/>
              <w:ind w:firstLine="0"/>
              <w:contextualSpacing w:val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</w:rPr>
            </w:pPr>
            <w:r w:rsidRPr="00DF4BE4">
              <w:rPr>
                <w:rFonts w:eastAsia="Times New Roman" w:cs="Times New Roman"/>
                <w:szCs w:val="24"/>
              </w:rPr>
              <w:t>Результат </w:t>
            </w:r>
          </w:p>
        </w:tc>
      </w:tr>
      <w:tr w:rsidR="00DE3525" w:rsidRPr="00DF4BE4" w14:paraId="06B4B638" w14:textId="77777777" w:rsidTr="0049384C"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D34DEE" w14:textId="77777777" w:rsidR="00DE3525" w:rsidRPr="00DF4BE4" w:rsidRDefault="00DE3525" w:rsidP="0049384C">
            <w:pPr>
              <w:spacing w:before="0" w:line="240" w:lineRule="auto"/>
              <w:ind w:firstLine="0"/>
              <w:contextualSpacing w:val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</w:rPr>
            </w:pPr>
            <w:r w:rsidRPr="00DF4BE4">
              <w:rPr>
                <w:rFonts w:eastAsia="Times New Roman" w:cs="Times New Roman"/>
                <w:szCs w:val="24"/>
              </w:rPr>
              <w:t>1 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618012" w14:textId="77777777" w:rsidR="00DE3525" w:rsidRPr="00DF4BE4" w:rsidRDefault="00DE3525" w:rsidP="0049384C">
            <w:pPr>
              <w:spacing w:before="0" w:line="240" w:lineRule="auto"/>
              <w:ind w:firstLine="0"/>
              <w:contextualSpacing w:val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</w:rPr>
            </w:pPr>
            <w:r w:rsidRPr="00DF4BE4">
              <w:rPr>
                <w:rFonts w:eastAsia="Times New Roman" w:cs="Times New Roman"/>
                <w:szCs w:val="24"/>
              </w:rPr>
              <w:t>Настройка рабочего окружения 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7B1FDD" w14:textId="77777777" w:rsidR="00DE3525" w:rsidRPr="00DF4BE4" w:rsidRDefault="00DE3525" w:rsidP="0049384C">
            <w:pPr>
              <w:spacing w:before="0" w:line="240" w:lineRule="auto"/>
              <w:ind w:firstLine="0"/>
              <w:contextualSpacing w:val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</w:rPr>
            </w:pPr>
            <w:r w:rsidRPr="00DF4BE4">
              <w:rPr>
                <w:rFonts w:eastAsia="Times New Roman" w:cs="Times New Roman"/>
                <w:szCs w:val="24"/>
              </w:rPr>
              <w:t>1 неделя 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821548" w14:textId="4E962760" w:rsidR="00DE3525" w:rsidRPr="00DF4BE4" w:rsidRDefault="000019B6" w:rsidP="0049384C">
            <w:pPr>
              <w:spacing w:before="0" w:line="240" w:lineRule="auto"/>
              <w:ind w:firstLine="0"/>
              <w:contextualSpacing w:val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</w:rPr>
            </w:pPr>
            <w:r w:rsidRPr="000019B6">
              <w:rPr>
                <w:rFonts w:eastAsia="Times New Roman" w:cs="Times New Roman"/>
                <w:szCs w:val="24"/>
              </w:rPr>
              <w:t>Определение языка программирования и IDE, необходимых библиотек</w:t>
            </w:r>
          </w:p>
        </w:tc>
        <w:tc>
          <w:tcPr>
            <w:tcW w:w="2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776D9B" w14:textId="77777777" w:rsidR="00DE3525" w:rsidRPr="00DF4BE4" w:rsidRDefault="00DE3525" w:rsidP="0049384C">
            <w:pPr>
              <w:spacing w:before="0" w:line="240" w:lineRule="auto"/>
              <w:ind w:firstLine="0"/>
              <w:contextualSpacing w:val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/>
                <w:szCs w:val="24"/>
              </w:rPr>
              <w:t>Рабочее место готово к написанию кода программы.</w:t>
            </w:r>
            <w:r w:rsidRPr="00DF4BE4">
              <w:rPr>
                <w:rFonts w:eastAsia="Times New Roman" w:cs="Times New Roman"/>
                <w:szCs w:val="24"/>
              </w:rPr>
              <w:t> </w:t>
            </w:r>
          </w:p>
        </w:tc>
      </w:tr>
      <w:tr w:rsidR="00DE3525" w:rsidRPr="00DF4BE4" w14:paraId="09B3A3A6" w14:textId="77777777" w:rsidTr="0049384C"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BF2CD4" w14:textId="77777777" w:rsidR="00DE3525" w:rsidRPr="00DF4BE4" w:rsidRDefault="00DE3525" w:rsidP="0049384C">
            <w:pPr>
              <w:spacing w:before="0" w:line="240" w:lineRule="auto"/>
              <w:ind w:firstLine="0"/>
              <w:contextualSpacing w:val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</w:rPr>
            </w:pPr>
            <w:r w:rsidRPr="00DF4BE4">
              <w:rPr>
                <w:rFonts w:eastAsia="Times New Roman" w:cs="Times New Roman"/>
                <w:szCs w:val="24"/>
                <w:lang w:val="en-US"/>
              </w:rPr>
              <w:t>4</w:t>
            </w:r>
            <w:r w:rsidRPr="00DF4BE4">
              <w:rPr>
                <w:rFonts w:eastAsia="Times New Roman" w:cs="Times New Roman"/>
                <w:szCs w:val="24"/>
              </w:rPr>
              <w:t> 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279A7C" w14:textId="77777777" w:rsidR="00DE3525" w:rsidRPr="00DF4BE4" w:rsidRDefault="00DE3525" w:rsidP="0049384C">
            <w:pPr>
              <w:spacing w:before="0" w:line="240" w:lineRule="auto"/>
              <w:ind w:firstLine="0"/>
              <w:contextualSpacing w:val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</w:rPr>
            </w:pPr>
            <w:r w:rsidRPr="00DF4BE4">
              <w:rPr>
                <w:rFonts w:eastAsia="Times New Roman" w:cs="Times New Roman"/>
                <w:szCs w:val="24"/>
              </w:rPr>
              <w:t>Написание кода программного обеспечения 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5E35E1" w14:textId="1CE0B965" w:rsidR="00DE3525" w:rsidRPr="00DF4BE4" w:rsidRDefault="009325CB" w:rsidP="0049384C">
            <w:pPr>
              <w:spacing w:before="0" w:line="240" w:lineRule="auto"/>
              <w:ind w:firstLine="0"/>
              <w:contextualSpacing w:val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/>
                <w:szCs w:val="24"/>
              </w:rPr>
              <w:t>2</w:t>
            </w:r>
            <w:r w:rsidR="00DE3525" w:rsidRPr="00DF4BE4">
              <w:rPr>
                <w:rFonts w:eastAsia="Times New Roman" w:cs="Times New Roman"/>
                <w:szCs w:val="24"/>
              </w:rPr>
              <w:t xml:space="preserve"> месяца</w:t>
            </w:r>
            <w:r w:rsidR="00DA0691">
              <w:rPr>
                <w:rFonts w:eastAsia="Times New Roman" w:cs="Times New Roman"/>
                <w:szCs w:val="24"/>
              </w:rPr>
              <w:t xml:space="preserve"> 2 недели</w:t>
            </w:r>
            <w:r w:rsidR="00DE3525" w:rsidRPr="00DF4BE4">
              <w:rPr>
                <w:rFonts w:eastAsia="Times New Roman" w:cs="Times New Roman"/>
                <w:szCs w:val="24"/>
              </w:rPr>
              <w:t> 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45C05F" w14:textId="77777777" w:rsidR="00DE3525" w:rsidRPr="00DF4BE4" w:rsidRDefault="00DE3525" w:rsidP="0049384C">
            <w:pPr>
              <w:spacing w:before="0" w:line="240" w:lineRule="auto"/>
              <w:ind w:firstLine="0"/>
              <w:contextualSpacing w:val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</w:rPr>
            </w:pPr>
            <w:r w:rsidRPr="00DF4BE4">
              <w:rPr>
                <w:rFonts w:eastAsia="Times New Roman" w:cs="Times New Roman"/>
                <w:szCs w:val="24"/>
              </w:rPr>
              <w:t>В ходе работ должен быть написан код программы, который отвечает требованиям, поставленным в техническом задании </w:t>
            </w:r>
          </w:p>
        </w:tc>
        <w:tc>
          <w:tcPr>
            <w:tcW w:w="2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F1C8DD" w14:textId="77777777" w:rsidR="00DE3525" w:rsidRPr="00DF4BE4" w:rsidRDefault="00DE3525" w:rsidP="0049384C">
            <w:pPr>
              <w:spacing w:before="0" w:line="240" w:lineRule="auto"/>
              <w:ind w:firstLine="0"/>
              <w:contextualSpacing w:val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/>
                <w:szCs w:val="24"/>
              </w:rPr>
              <w:t>Программное обеспечение написано и осуществляет все функции и требования, поставленные в техническом задании</w:t>
            </w:r>
            <w:r w:rsidRPr="00DF4BE4">
              <w:rPr>
                <w:rFonts w:eastAsia="Times New Roman" w:cs="Times New Roman"/>
                <w:szCs w:val="24"/>
              </w:rPr>
              <w:t> </w:t>
            </w:r>
          </w:p>
        </w:tc>
      </w:tr>
      <w:tr w:rsidR="00DE3525" w:rsidRPr="00DF4BE4" w14:paraId="59ECB25F" w14:textId="77777777" w:rsidTr="0049384C"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99D738" w14:textId="77777777" w:rsidR="00DE3525" w:rsidRPr="00DF4BE4" w:rsidRDefault="00DE3525" w:rsidP="0049384C">
            <w:pPr>
              <w:spacing w:before="0" w:line="240" w:lineRule="auto"/>
              <w:ind w:firstLine="0"/>
              <w:contextualSpacing w:val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</w:rPr>
            </w:pPr>
            <w:r w:rsidRPr="00DF4BE4">
              <w:rPr>
                <w:rFonts w:eastAsia="Times New Roman" w:cs="Times New Roman"/>
                <w:szCs w:val="24"/>
                <w:lang w:val="en-US"/>
              </w:rPr>
              <w:t>5</w:t>
            </w:r>
            <w:r w:rsidRPr="00DF4BE4">
              <w:rPr>
                <w:rFonts w:eastAsia="Times New Roman" w:cs="Times New Roman"/>
                <w:szCs w:val="24"/>
              </w:rPr>
              <w:t> 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E256DC" w14:textId="77777777" w:rsidR="00DE3525" w:rsidRPr="00DF4BE4" w:rsidRDefault="00DE3525" w:rsidP="0049384C">
            <w:pPr>
              <w:spacing w:before="0" w:line="240" w:lineRule="auto"/>
              <w:ind w:firstLine="0"/>
              <w:contextualSpacing w:val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</w:rPr>
            </w:pPr>
            <w:r w:rsidRPr="00DF4BE4">
              <w:rPr>
                <w:rFonts w:eastAsia="Times New Roman" w:cs="Times New Roman"/>
                <w:szCs w:val="24"/>
              </w:rPr>
              <w:t>Тестирование программы 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2B15C1" w14:textId="5ADAF473" w:rsidR="00DE3525" w:rsidRPr="00DF4BE4" w:rsidRDefault="00DA0691" w:rsidP="0049384C">
            <w:pPr>
              <w:spacing w:before="0" w:line="240" w:lineRule="auto"/>
              <w:ind w:firstLine="0"/>
              <w:contextualSpacing w:val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/>
                <w:szCs w:val="24"/>
              </w:rPr>
              <w:t>2</w:t>
            </w:r>
            <w:r w:rsidR="00DE3525" w:rsidRPr="00DF4BE4">
              <w:rPr>
                <w:rFonts w:eastAsia="Times New Roman" w:cs="Times New Roman"/>
                <w:szCs w:val="24"/>
              </w:rPr>
              <w:t xml:space="preserve"> недели 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EE732B" w14:textId="77777777" w:rsidR="00DE3525" w:rsidRPr="00DF4BE4" w:rsidRDefault="00DE3525" w:rsidP="0049384C">
            <w:pPr>
              <w:spacing w:before="0" w:line="240" w:lineRule="auto"/>
              <w:ind w:firstLine="0"/>
              <w:contextualSpacing w:val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</w:rPr>
            </w:pPr>
            <w:r w:rsidRPr="00DF4BE4">
              <w:rPr>
                <w:rFonts w:eastAsia="Times New Roman" w:cs="Times New Roman"/>
                <w:szCs w:val="24"/>
              </w:rPr>
              <w:t>Программное обеспечение должно быть протестировано на основе методики тестирования </w:t>
            </w:r>
          </w:p>
        </w:tc>
        <w:tc>
          <w:tcPr>
            <w:tcW w:w="2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C4FB63" w14:textId="77777777" w:rsidR="00DE3525" w:rsidRPr="00DF4BE4" w:rsidRDefault="00DE3525" w:rsidP="0049384C">
            <w:pPr>
              <w:spacing w:before="0" w:line="240" w:lineRule="auto"/>
              <w:ind w:firstLine="0"/>
              <w:contextualSpacing w:val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/>
                <w:szCs w:val="24"/>
              </w:rPr>
              <w:t>Создан</w:t>
            </w:r>
            <w:r w:rsidRPr="00DF4BE4">
              <w:rPr>
                <w:rFonts w:eastAsia="Times New Roman" w:cs="Times New Roman"/>
                <w:szCs w:val="24"/>
              </w:rPr>
              <w:t xml:space="preserve"> список недоработок и ошибок в работе программного обеспечения </w:t>
            </w:r>
          </w:p>
        </w:tc>
      </w:tr>
      <w:tr w:rsidR="00DE3525" w:rsidRPr="00DF4BE4" w14:paraId="2B72B32F" w14:textId="77777777" w:rsidTr="0049384C"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83C333" w14:textId="77777777" w:rsidR="00DE3525" w:rsidRPr="00DF4BE4" w:rsidRDefault="00DE3525" w:rsidP="0049384C">
            <w:pPr>
              <w:spacing w:before="0" w:line="240" w:lineRule="auto"/>
              <w:ind w:firstLine="0"/>
              <w:contextualSpacing w:val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</w:rPr>
            </w:pPr>
            <w:r w:rsidRPr="00DF4BE4">
              <w:rPr>
                <w:rFonts w:eastAsia="Times New Roman" w:cs="Times New Roman"/>
                <w:szCs w:val="24"/>
                <w:lang w:val="en-US"/>
              </w:rPr>
              <w:t>6</w:t>
            </w:r>
            <w:r w:rsidRPr="00DF4BE4">
              <w:rPr>
                <w:rFonts w:eastAsia="Times New Roman" w:cs="Times New Roman"/>
                <w:szCs w:val="24"/>
              </w:rPr>
              <w:t> 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E46075" w14:textId="77777777" w:rsidR="00DE3525" w:rsidRPr="00DF4BE4" w:rsidRDefault="00DE3525" w:rsidP="0049384C">
            <w:pPr>
              <w:spacing w:before="0" w:line="240" w:lineRule="auto"/>
              <w:ind w:firstLine="0"/>
              <w:contextualSpacing w:val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</w:rPr>
            </w:pPr>
            <w:r w:rsidRPr="00DF4BE4">
              <w:rPr>
                <w:rFonts w:eastAsia="Times New Roman" w:cs="Times New Roman"/>
                <w:szCs w:val="24"/>
              </w:rPr>
              <w:t>Доработка программы 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5535AE" w14:textId="0C8C76B0" w:rsidR="00DE3525" w:rsidRPr="00DF4BE4" w:rsidRDefault="00DA0691" w:rsidP="0049384C">
            <w:pPr>
              <w:spacing w:before="0" w:line="240" w:lineRule="auto"/>
              <w:ind w:firstLine="0"/>
              <w:contextualSpacing w:val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/>
                <w:szCs w:val="24"/>
              </w:rPr>
              <w:t>2</w:t>
            </w:r>
            <w:r w:rsidR="00DE3525" w:rsidRPr="00DF4BE4">
              <w:rPr>
                <w:rFonts w:eastAsia="Times New Roman" w:cs="Times New Roman"/>
                <w:szCs w:val="24"/>
              </w:rPr>
              <w:t xml:space="preserve"> недели 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F9317F" w14:textId="77777777" w:rsidR="00DE3525" w:rsidRPr="00DF4BE4" w:rsidRDefault="00DE3525" w:rsidP="0049384C">
            <w:pPr>
              <w:spacing w:before="0" w:line="240" w:lineRule="auto"/>
              <w:ind w:firstLine="0"/>
              <w:contextualSpacing w:val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/>
                <w:szCs w:val="24"/>
              </w:rPr>
              <w:t>И</w:t>
            </w:r>
            <w:r w:rsidRPr="00DF4BE4">
              <w:rPr>
                <w:rFonts w:eastAsia="Times New Roman" w:cs="Times New Roman"/>
                <w:szCs w:val="24"/>
              </w:rPr>
              <w:t>справлени</w:t>
            </w:r>
            <w:r>
              <w:rPr>
                <w:rFonts w:eastAsia="Times New Roman" w:cs="Times New Roman"/>
                <w:szCs w:val="24"/>
              </w:rPr>
              <w:t>е</w:t>
            </w:r>
            <w:r w:rsidRPr="00DF4BE4">
              <w:rPr>
                <w:rFonts w:eastAsia="Times New Roman" w:cs="Times New Roman"/>
                <w:szCs w:val="24"/>
              </w:rPr>
              <w:t xml:space="preserve"> недочетов, обнаруженных на прошлом этапе </w:t>
            </w:r>
          </w:p>
        </w:tc>
        <w:tc>
          <w:tcPr>
            <w:tcW w:w="2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ECB473" w14:textId="77777777" w:rsidR="00DE3525" w:rsidRPr="00DF4BE4" w:rsidRDefault="00DE3525" w:rsidP="0049384C">
            <w:pPr>
              <w:spacing w:before="0" w:line="240" w:lineRule="auto"/>
              <w:ind w:firstLine="0"/>
              <w:contextualSpacing w:val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/>
                <w:szCs w:val="24"/>
              </w:rPr>
              <w:t>Ошибки и недоработки в работе программного обеспечения устранены</w:t>
            </w:r>
          </w:p>
          <w:p w14:paraId="29D3550E" w14:textId="77777777" w:rsidR="00DE3525" w:rsidRPr="00DF4BE4" w:rsidRDefault="00DE3525" w:rsidP="0049384C">
            <w:pPr>
              <w:spacing w:before="0" w:line="240" w:lineRule="auto"/>
              <w:ind w:firstLine="0"/>
              <w:contextualSpacing w:val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</w:rPr>
            </w:pPr>
            <w:r w:rsidRPr="00DF4BE4">
              <w:rPr>
                <w:rFonts w:eastAsia="Times New Roman" w:cs="Times New Roman"/>
                <w:szCs w:val="24"/>
              </w:rPr>
              <w:t> </w:t>
            </w:r>
          </w:p>
        </w:tc>
      </w:tr>
      <w:tr w:rsidR="00DE3525" w:rsidRPr="00DF4BE4" w14:paraId="11EF46E5" w14:textId="77777777" w:rsidTr="0049384C"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50D548" w14:textId="77777777" w:rsidR="00DE3525" w:rsidRPr="00DF4BE4" w:rsidRDefault="00DE3525" w:rsidP="0049384C">
            <w:pPr>
              <w:spacing w:before="0" w:line="240" w:lineRule="auto"/>
              <w:ind w:firstLine="0"/>
              <w:contextualSpacing w:val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</w:rPr>
            </w:pPr>
            <w:r w:rsidRPr="00DF4BE4">
              <w:rPr>
                <w:rFonts w:eastAsia="Times New Roman" w:cs="Times New Roman"/>
                <w:szCs w:val="24"/>
                <w:lang w:val="en-US"/>
              </w:rPr>
              <w:t>7</w:t>
            </w:r>
            <w:r w:rsidRPr="00DF4BE4">
              <w:rPr>
                <w:rFonts w:eastAsia="Times New Roman" w:cs="Times New Roman"/>
                <w:szCs w:val="24"/>
              </w:rPr>
              <w:t> 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1328BD" w14:textId="77777777" w:rsidR="00DE3525" w:rsidRPr="00DF4BE4" w:rsidRDefault="00DE3525" w:rsidP="0049384C">
            <w:pPr>
              <w:spacing w:before="0" w:line="240" w:lineRule="auto"/>
              <w:ind w:firstLine="0"/>
              <w:contextualSpacing w:val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</w:rPr>
            </w:pPr>
            <w:r w:rsidRPr="00DF4BE4">
              <w:rPr>
                <w:rFonts w:eastAsia="Times New Roman" w:cs="Times New Roman"/>
                <w:szCs w:val="24"/>
              </w:rPr>
              <w:t>Подготовка эксплуатационной документации 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0E9EA0" w14:textId="77777777" w:rsidR="00DE3525" w:rsidRPr="00DF4BE4" w:rsidRDefault="00DE3525" w:rsidP="0049384C">
            <w:pPr>
              <w:spacing w:before="0" w:line="240" w:lineRule="auto"/>
              <w:ind w:firstLine="0"/>
              <w:contextualSpacing w:val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</w:rPr>
            </w:pPr>
            <w:r w:rsidRPr="00DF4BE4">
              <w:rPr>
                <w:rFonts w:eastAsia="Times New Roman" w:cs="Times New Roman"/>
                <w:szCs w:val="24"/>
              </w:rPr>
              <w:t>2 недели 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E809F0" w14:textId="77777777" w:rsidR="00DE3525" w:rsidRPr="00DF4BE4" w:rsidRDefault="00DE3525" w:rsidP="0049384C">
            <w:pPr>
              <w:spacing w:before="0" w:line="240" w:lineRule="auto"/>
              <w:ind w:firstLine="0"/>
              <w:contextualSpacing w:val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</w:rPr>
            </w:pPr>
            <w:r w:rsidRPr="00DF4BE4">
              <w:rPr>
                <w:rFonts w:eastAsia="Times New Roman" w:cs="Times New Roman"/>
                <w:szCs w:val="24"/>
              </w:rPr>
              <w:t>Должно быть написано руководство пользователя </w:t>
            </w:r>
          </w:p>
        </w:tc>
        <w:tc>
          <w:tcPr>
            <w:tcW w:w="2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D1FD4E" w14:textId="77777777" w:rsidR="00DE3525" w:rsidRPr="00DF4BE4" w:rsidRDefault="00DE3525" w:rsidP="0049384C">
            <w:pPr>
              <w:spacing w:before="0" w:line="240" w:lineRule="auto"/>
              <w:ind w:firstLine="0"/>
              <w:contextualSpacing w:val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</w:rPr>
            </w:pPr>
            <w:r w:rsidRPr="00DF4BE4">
              <w:rPr>
                <w:rFonts w:eastAsia="Times New Roman" w:cs="Times New Roman"/>
                <w:szCs w:val="24"/>
              </w:rPr>
              <w:t>Руководство пользователя</w:t>
            </w:r>
            <w:r>
              <w:rPr>
                <w:rFonts w:eastAsia="Times New Roman" w:cs="Times New Roman"/>
                <w:szCs w:val="24"/>
              </w:rPr>
              <w:t xml:space="preserve"> написано</w:t>
            </w:r>
            <w:r w:rsidRPr="00DF4BE4">
              <w:rPr>
                <w:rFonts w:eastAsia="Times New Roman" w:cs="Times New Roman"/>
                <w:szCs w:val="24"/>
              </w:rPr>
              <w:t> </w:t>
            </w:r>
          </w:p>
        </w:tc>
      </w:tr>
    </w:tbl>
    <w:p w14:paraId="43DC9B39" w14:textId="411A5737" w:rsidR="007E7C4A" w:rsidRDefault="007E7C4A">
      <w:pPr>
        <w:spacing w:before="0" w:after="200" w:line="276" w:lineRule="auto"/>
        <w:ind w:firstLine="0"/>
        <w:contextualSpacing w:val="0"/>
        <w:jc w:val="left"/>
      </w:pPr>
      <w:r>
        <w:br w:type="page"/>
      </w:r>
    </w:p>
    <w:p w14:paraId="2A90BA64" w14:textId="28C49A0F" w:rsidR="007E7C4A" w:rsidRDefault="007E7C4A" w:rsidP="007E7C4A">
      <w:pPr>
        <w:pStyle w:val="1"/>
      </w:pPr>
      <w:bookmarkStart w:id="27" w:name="_Toc148471345"/>
      <w:r>
        <w:lastRenderedPageBreak/>
        <w:t>Требования к документации</w:t>
      </w:r>
      <w:bookmarkEnd w:id="27"/>
    </w:p>
    <w:p w14:paraId="1217028B" w14:textId="77777777" w:rsidR="00E50270" w:rsidRPr="001A1D8B" w:rsidRDefault="00E50270" w:rsidP="00E50270">
      <w:pPr>
        <w:rPr>
          <w:highlight w:val="yellow"/>
        </w:rPr>
      </w:pPr>
      <w:r w:rsidRPr="001A1D8B">
        <w:rPr>
          <w:highlight w:val="yellow"/>
        </w:rPr>
        <w:t>Состав программной документации должен включать в себя:</w:t>
      </w:r>
    </w:p>
    <w:p w14:paraId="17C95A2D" w14:textId="40E7BB53" w:rsidR="00E50270" w:rsidRPr="001A1D8B" w:rsidRDefault="00216C31" w:rsidP="00E50270">
      <w:pPr>
        <w:pStyle w:val="a0"/>
        <w:ind w:left="1571"/>
        <w:rPr>
          <w:rFonts w:cs="Times New Roman"/>
          <w:szCs w:val="24"/>
          <w:highlight w:val="yellow"/>
        </w:rPr>
      </w:pPr>
      <w:r w:rsidRPr="001A1D8B">
        <w:rPr>
          <w:rFonts w:cs="Times New Roman"/>
          <w:szCs w:val="24"/>
          <w:highlight w:val="yellow"/>
        </w:rPr>
        <w:t>т</w:t>
      </w:r>
      <w:r w:rsidR="00E50270" w:rsidRPr="001A1D8B">
        <w:rPr>
          <w:rFonts w:cs="Times New Roman"/>
          <w:szCs w:val="24"/>
          <w:highlight w:val="yellow"/>
        </w:rPr>
        <w:t>ехническое задание;</w:t>
      </w:r>
    </w:p>
    <w:p w14:paraId="2295355C" w14:textId="422B319D" w:rsidR="00E50270" w:rsidRPr="001A1D8B" w:rsidRDefault="00216C31" w:rsidP="00E50270">
      <w:pPr>
        <w:pStyle w:val="a0"/>
        <w:ind w:left="1571"/>
        <w:rPr>
          <w:rFonts w:cs="Times New Roman"/>
          <w:szCs w:val="24"/>
          <w:highlight w:val="yellow"/>
        </w:rPr>
      </w:pPr>
      <w:r w:rsidRPr="001A1D8B">
        <w:rPr>
          <w:rFonts w:cs="Times New Roman"/>
          <w:szCs w:val="24"/>
          <w:highlight w:val="yellow"/>
        </w:rPr>
        <w:t>р</w:t>
      </w:r>
      <w:r w:rsidR="00E50270" w:rsidRPr="001A1D8B">
        <w:rPr>
          <w:rFonts w:cs="Times New Roman"/>
          <w:szCs w:val="24"/>
          <w:highlight w:val="yellow"/>
        </w:rPr>
        <w:t>уководство пользователя;</w:t>
      </w:r>
    </w:p>
    <w:p w14:paraId="512CC910" w14:textId="7AF54554" w:rsidR="00E50270" w:rsidRPr="001A1D8B" w:rsidRDefault="00216C31" w:rsidP="00E50270">
      <w:pPr>
        <w:pStyle w:val="a0"/>
        <w:ind w:left="1571"/>
        <w:rPr>
          <w:rFonts w:cs="Times New Roman"/>
          <w:szCs w:val="24"/>
          <w:highlight w:val="yellow"/>
        </w:rPr>
      </w:pPr>
      <w:r w:rsidRPr="001A1D8B">
        <w:rPr>
          <w:rFonts w:cs="Times New Roman"/>
          <w:szCs w:val="24"/>
          <w:highlight w:val="yellow"/>
        </w:rPr>
        <w:t>и</w:t>
      </w:r>
      <w:r w:rsidR="00E50270" w:rsidRPr="001A1D8B">
        <w:rPr>
          <w:rFonts w:cs="Times New Roman"/>
          <w:szCs w:val="24"/>
          <w:highlight w:val="yellow"/>
        </w:rPr>
        <w:t>сходный код</w:t>
      </w:r>
      <w:r w:rsidR="007C6393" w:rsidRPr="001A1D8B">
        <w:rPr>
          <w:rFonts w:cs="Times New Roman"/>
          <w:szCs w:val="24"/>
          <w:highlight w:val="yellow"/>
        </w:rPr>
        <w:t>;</w:t>
      </w:r>
    </w:p>
    <w:p w14:paraId="3E2A3EF5" w14:textId="714D34F1" w:rsidR="00E50270" w:rsidRPr="001A1D8B" w:rsidRDefault="00216C31" w:rsidP="00E50270">
      <w:pPr>
        <w:pStyle w:val="a0"/>
        <w:ind w:left="1571"/>
        <w:rPr>
          <w:rFonts w:cs="Times New Roman"/>
          <w:szCs w:val="24"/>
          <w:highlight w:val="yellow"/>
        </w:rPr>
      </w:pPr>
      <w:r w:rsidRPr="001A1D8B">
        <w:rPr>
          <w:rFonts w:cs="Times New Roman"/>
          <w:szCs w:val="24"/>
          <w:highlight w:val="yellow"/>
        </w:rPr>
        <w:t>о</w:t>
      </w:r>
      <w:r w:rsidR="00E50270" w:rsidRPr="001A1D8B">
        <w:rPr>
          <w:rFonts w:cs="Times New Roman"/>
          <w:szCs w:val="24"/>
          <w:highlight w:val="yellow"/>
        </w:rPr>
        <w:t>тчет по УП (ПЗ)</w:t>
      </w:r>
      <w:r w:rsidR="007C6393" w:rsidRPr="001A1D8B">
        <w:rPr>
          <w:rFonts w:cs="Times New Roman"/>
          <w:szCs w:val="24"/>
          <w:highlight w:val="yellow"/>
        </w:rPr>
        <w:t>;</w:t>
      </w:r>
    </w:p>
    <w:p w14:paraId="75BE162A" w14:textId="2B0102BC" w:rsidR="00E50270" w:rsidRPr="001A1D8B" w:rsidRDefault="00216C31" w:rsidP="00E50270">
      <w:pPr>
        <w:pStyle w:val="a0"/>
        <w:ind w:left="1571"/>
        <w:rPr>
          <w:rFonts w:cs="Times New Roman"/>
          <w:szCs w:val="24"/>
          <w:highlight w:val="yellow"/>
        </w:rPr>
      </w:pPr>
      <w:r w:rsidRPr="001A1D8B">
        <w:rPr>
          <w:rFonts w:cs="Times New Roman"/>
          <w:szCs w:val="24"/>
          <w:highlight w:val="yellow"/>
        </w:rPr>
        <w:t>м</w:t>
      </w:r>
      <w:r w:rsidR="00E50270" w:rsidRPr="001A1D8B">
        <w:rPr>
          <w:rFonts w:cs="Times New Roman"/>
          <w:szCs w:val="24"/>
          <w:highlight w:val="yellow"/>
        </w:rPr>
        <w:t>етодика тестирования</w:t>
      </w:r>
      <w:r w:rsidR="007C6393" w:rsidRPr="001A1D8B">
        <w:rPr>
          <w:rFonts w:cs="Times New Roman"/>
          <w:szCs w:val="24"/>
          <w:highlight w:val="yellow"/>
        </w:rPr>
        <w:t>.</w:t>
      </w:r>
    </w:p>
    <w:p w14:paraId="72AB28A2" w14:textId="0DFFE70D" w:rsidR="005A4E60" w:rsidRPr="009C7E82" w:rsidRDefault="00B9509C" w:rsidP="009C7E82">
      <w:pPr>
        <w:pStyle w:val="1"/>
        <w:rPr>
          <w:szCs w:val="24"/>
        </w:rPr>
      </w:pPr>
      <w:bookmarkStart w:id="28" w:name="_Toc148471346"/>
      <w:r>
        <w:rPr>
          <w:szCs w:val="24"/>
        </w:rPr>
        <w:lastRenderedPageBreak/>
        <w:t>Требования к приемно-стадочным процедурам</w:t>
      </w:r>
      <w:bookmarkEnd w:id="28"/>
    </w:p>
    <w:p w14:paraId="4EA2C468" w14:textId="790F2FAB" w:rsidR="00202C9E" w:rsidRPr="00202C9E" w:rsidRDefault="00B9509C" w:rsidP="00B9509C">
      <w:r>
        <w:t>В соответствии с установленными процедурами, процесс приемки проекта предусматривает следующий формат. Разработчик, являющийся автором проекта, прибывает в специально отведенную аудиторию, где представляет свою работу комиссии. Перед началом презентации разработчик кладет документацию на стол комиссии и начинает свое выступление. Для представления проекта ему выделяется ограниченное время в 3-4 минуты, после чего он готов отвечать на вопросы комиссии. В рамках данного формата приемки проекта разработчик должен продемонстрировать полное понимание основных аспектов своей работы и быть готовым к обсуждению любых вопросов, которые могут возникнуть у членов комиссии.</w:t>
      </w:r>
    </w:p>
    <w:p w14:paraId="1F81F3F6" w14:textId="77777777" w:rsidR="009C7E82" w:rsidRPr="009C7E82" w:rsidRDefault="009C7E82" w:rsidP="009C7E82"/>
    <w:sectPr w:rsidR="009C7E82" w:rsidRPr="009C7E82" w:rsidSect="00D2756B">
      <w:headerReference w:type="default" r:id="rId18"/>
      <w:pgSz w:w="11906" w:h="16838"/>
      <w:pgMar w:top="1134" w:right="567" w:bottom="1134" w:left="1134" w:header="708" w:footer="708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2CC7F5" w14:textId="77777777" w:rsidR="00404E1C" w:rsidRDefault="00404E1C">
      <w:pPr>
        <w:spacing w:before="0" w:line="240" w:lineRule="auto"/>
      </w:pPr>
      <w:r>
        <w:separator/>
      </w:r>
    </w:p>
  </w:endnote>
  <w:endnote w:type="continuationSeparator" w:id="0">
    <w:p w14:paraId="1F1B27C0" w14:textId="77777777" w:rsidR="00404E1C" w:rsidRDefault="00404E1C">
      <w:pPr>
        <w:spacing w:before="0" w:line="240" w:lineRule="auto"/>
      </w:pPr>
      <w:r>
        <w:continuationSeparator/>
      </w:r>
    </w:p>
  </w:endnote>
  <w:endnote w:type="continuationNotice" w:id="1">
    <w:p w14:paraId="365AE727" w14:textId="77777777" w:rsidR="00404E1C" w:rsidRDefault="00404E1C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C8004F" w14:textId="77777777" w:rsidR="00404E1C" w:rsidRDefault="00404E1C" w:rsidP="00990EAC">
      <w:pPr>
        <w:spacing w:before="0" w:line="240" w:lineRule="auto"/>
      </w:pPr>
      <w:r>
        <w:separator/>
      </w:r>
    </w:p>
  </w:footnote>
  <w:footnote w:type="continuationSeparator" w:id="0">
    <w:p w14:paraId="470AA6C0" w14:textId="77777777" w:rsidR="00404E1C" w:rsidRDefault="00404E1C" w:rsidP="00990EAC">
      <w:pPr>
        <w:spacing w:before="0" w:line="240" w:lineRule="auto"/>
      </w:pPr>
      <w:r>
        <w:continuationSeparator/>
      </w:r>
    </w:p>
  </w:footnote>
  <w:footnote w:type="continuationNotice" w:id="1">
    <w:p w14:paraId="27786C7E" w14:textId="77777777" w:rsidR="00404E1C" w:rsidRDefault="00404E1C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06B065" w14:textId="6417762F" w:rsidR="00882BAF" w:rsidRPr="00C17A21" w:rsidRDefault="00882BAF" w:rsidP="00990EAC">
    <w:pPr>
      <w:pStyle w:val="ad"/>
      <w:ind w:firstLine="0"/>
      <w:jc w:val="center"/>
      <w:rPr>
        <w:rStyle w:val="af1"/>
        <w:lang w:val="en-US"/>
      </w:rPr>
    </w:pPr>
    <w:r w:rsidRPr="00C17A21">
      <w:rPr>
        <w:rStyle w:val="af1"/>
      </w:rPr>
      <w:fldChar w:fldCharType="begin"/>
    </w:r>
    <w:r w:rsidRPr="00C17A21">
      <w:rPr>
        <w:rStyle w:val="af1"/>
      </w:rPr>
      <w:instrText xml:space="preserve"> PAGE </w:instrText>
    </w:r>
    <w:r w:rsidRPr="00C17A21">
      <w:rPr>
        <w:rStyle w:val="af1"/>
      </w:rPr>
      <w:fldChar w:fldCharType="separate"/>
    </w:r>
    <w:r w:rsidR="004A7725">
      <w:rPr>
        <w:rStyle w:val="af1"/>
        <w:noProof/>
      </w:rPr>
      <w:t>2</w:t>
    </w:r>
    <w:r w:rsidRPr="00C17A21">
      <w:rPr>
        <w:rStyle w:val="af1"/>
      </w:rPr>
      <w:fldChar w:fldCharType="end"/>
    </w:r>
  </w:p>
  <w:p w14:paraId="0AA9F560" w14:textId="77777777" w:rsidR="00882BAF" w:rsidRPr="008E27BF" w:rsidRDefault="00882BAF" w:rsidP="00990EAC">
    <w:pPr>
      <w:pStyle w:val="ad"/>
      <w:ind w:firstLine="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7602320"/>
    <w:lvl w:ilvl="0">
      <w:start w:val="1"/>
      <w:numFmt w:val="bullet"/>
      <w:pStyle w:val="a"/>
      <w:lvlText w:val=""/>
      <w:lvlJc w:val="left"/>
      <w:pPr>
        <w:ind w:left="1211" w:hanging="360"/>
      </w:pPr>
      <w:rPr>
        <w:rFonts w:ascii="Symbol" w:hAnsi="Symbol" w:hint="default"/>
      </w:rPr>
    </w:lvl>
  </w:abstractNum>
  <w:abstractNum w:abstractNumId="1" w15:restartNumberingAfterBreak="0">
    <w:nsid w:val="0E6D2605"/>
    <w:multiLevelType w:val="multilevel"/>
    <w:tmpl w:val="8F680B0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FFA2CC0"/>
    <w:multiLevelType w:val="hybridMultilevel"/>
    <w:tmpl w:val="0922C45C"/>
    <w:lvl w:ilvl="0" w:tplc="145ECC2A">
      <w:start w:val="1"/>
      <w:numFmt w:val="bullet"/>
      <w:lvlText w:val="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" w15:restartNumberingAfterBreak="0">
    <w:nsid w:val="16C11BC0"/>
    <w:multiLevelType w:val="hybridMultilevel"/>
    <w:tmpl w:val="4F5E429C"/>
    <w:lvl w:ilvl="0" w:tplc="145EC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E7744A"/>
    <w:multiLevelType w:val="hybridMultilevel"/>
    <w:tmpl w:val="ABE4C416"/>
    <w:lvl w:ilvl="0" w:tplc="D4660364">
      <w:start w:val="1"/>
      <w:numFmt w:val="decimal"/>
      <w:pStyle w:val="vguNumber"/>
      <w:lvlText w:val="%1)"/>
      <w:lvlJc w:val="left"/>
      <w:pPr>
        <w:ind w:left="1211" w:hanging="360"/>
      </w:pPr>
    </w:lvl>
    <w:lvl w:ilvl="1" w:tplc="73BED02C">
      <w:start w:val="1"/>
      <w:numFmt w:val="lowerLetter"/>
      <w:lvlText w:val="%2."/>
      <w:lvlJc w:val="left"/>
      <w:pPr>
        <w:ind w:left="1931" w:hanging="360"/>
      </w:pPr>
    </w:lvl>
    <w:lvl w:ilvl="2" w:tplc="BBCADF4C" w:tentative="1">
      <w:start w:val="1"/>
      <w:numFmt w:val="lowerRoman"/>
      <w:lvlText w:val="%3."/>
      <w:lvlJc w:val="right"/>
      <w:pPr>
        <w:ind w:left="2651" w:hanging="180"/>
      </w:pPr>
    </w:lvl>
    <w:lvl w:ilvl="3" w:tplc="07E671C6" w:tentative="1">
      <w:start w:val="1"/>
      <w:numFmt w:val="decimal"/>
      <w:lvlText w:val="%4."/>
      <w:lvlJc w:val="left"/>
      <w:pPr>
        <w:ind w:left="3371" w:hanging="360"/>
      </w:pPr>
    </w:lvl>
    <w:lvl w:ilvl="4" w:tplc="5C28D2F8" w:tentative="1">
      <w:start w:val="1"/>
      <w:numFmt w:val="lowerLetter"/>
      <w:lvlText w:val="%5."/>
      <w:lvlJc w:val="left"/>
      <w:pPr>
        <w:ind w:left="4091" w:hanging="360"/>
      </w:pPr>
    </w:lvl>
    <w:lvl w:ilvl="5" w:tplc="29002856" w:tentative="1">
      <w:start w:val="1"/>
      <w:numFmt w:val="lowerRoman"/>
      <w:lvlText w:val="%6."/>
      <w:lvlJc w:val="right"/>
      <w:pPr>
        <w:ind w:left="4811" w:hanging="180"/>
      </w:pPr>
    </w:lvl>
    <w:lvl w:ilvl="6" w:tplc="B922CF84" w:tentative="1">
      <w:start w:val="1"/>
      <w:numFmt w:val="decimal"/>
      <w:lvlText w:val="%7."/>
      <w:lvlJc w:val="left"/>
      <w:pPr>
        <w:ind w:left="5531" w:hanging="360"/>
      </w:pPr>
    </w:lvl>
    <w:lvl w:ilvl="7" w:tplc="AD68F384" w:tentative="1">
      <w:start w:val="1"/>
      <w:numFmt w:val="lowerLetter"/>
      <w:lvlText w:val="%8."/>
      <w:lvlJc w:val="left"/>
      <w:pPr>
        <w:ind w:left="6251" w:hanging="360"/>
      </w:pPr>
    </w:lvl>
    <w:lvl w:ilvl="8" w:tplc="A8E4DA02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1AD47E7A"/>
    <w:multiLevelType w:val="multilevel"/>
    <w:tmpl w:val="9196B19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1286" w:hanging="576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ind w:left="1713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4A50684"/>
    <w:multiLevelType w:val="hybridMultilevel"/>
    <w:tmpl w:val="519E7E16"/>
    <w:lvl w:ilvl="0" w:tplc="145ECC2A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7" w15:restartNumberingAfterBreak="0">
    <w:nsid w:val="27ED61C0"/>
    <w:multiLevelType w:val="hybridMultilevel"/>
    <w:tmpl w:val="CC0C7D4C"/>
    <w:lvl w:ilvl="0" w:tplc="145EC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E07DDF"/>
    <w:multiLevelType w:val="hybridMultilevel"/>
    <w:tmpl w:val="6472D19C"/>
    <w:lvl w:ilvl="0" w:tplc="9B3CE014">
      <w:start w:val="1"/>
      <w:numFmt w:val="bullet"/>
      <w:pStyle w:val="a0"/>
      <w:lvlText w:val=""/>
      <w:lvlJc w:val="left"/>
      <w:pPr>
        <w:ind w:left="1005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376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209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81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53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425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97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69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416" w:hanging="360"/>
      </w:pPr>
      <w:rPr>
        <w:rFonts w:ascii="Wingdings" w:hAnsi="Wingdings" w:hint="default"/>
      </w:rPr>
    </w:lvl>
  </w:abstractNum>
  <w:abstractNum w:abstractNumId="9" w15:restartNumberingAfterBreak="0">
    <w:nsid w:val="312E6BA4"/>
    <w:multiLevelType w:val="hybridMultilevel"/>
    <w:tmpl w:val="566CD8BA"/>
    <w:lvl w:ilvl="0" w:tplc="98FEDC46">
      <w:start w:val="1"/>
      <w:numFmt w:val="russianUpper"/>
      <w:pStyle w:val="vguAdditionName"/>
      <w:lvlText w:val="Приложение %1."/>
      <w:lvlJc w:val="left"/>
      <w:pPr>
        <w:ind w:left="5607" w:hanging="360"/>
      </w:pPr>
      <w:rPr>
        <w:rFonts w:hint="default"/>
      </w:rPr>
    </w:lvl>
    <w:lvl w:ilvl="1" w:tplc="F1446014" w:tentative="1">
      <w:start w:val="1"/>
      <w:numFmt w:val="lowerLetter"/>
      <w:lvlText w:val="%2."/>
      <w:lvlJc w:val="left"/>
      <w:pPr>
        <w:ind w:left="3142" w:hanging="360"/>
      </w:pPr>
    </w:lvl>
    <w:lvl w:ilvl="2" w:tplc="7A348E7E" w:tentative="1">
      <w:start w:val="1"/>
      <w:numFmt w:val="lowerRoman"/>
      <w:lvlText w:val="%3."/>
      <w:lvlJc w:val="right"/>
      <w:pPr>
        <w:ind w:left="3862" w:hanging="180"/>
      </w:pPr>
    </w:lvl>
    <w:lvl w:ilvl="3" w:tplc="15A8153C" w:tentative="1">
      <w:start w:val="1"/>
      <w:numFmt w:val="decimal"/>
      <w:lvlText w:val="%4."/>
      <w:lvlJc w:val="left"/>
      <w:pPr>
        <w:ind w:left="4582" w:hanging="360"/>
      </w:pPr>
    </w:lvl>
    <w:lvl w:ilvl="4" w:tplc="F03A973A" w:tentative="1">
      <w:start w:val="1"/>
      <w:numFmt w:val="lowerLetter"/>
      <w:lvlText w:val="%5."/>
      <w:lvlJc w:val="left"/>
      <w:pPr>
        <w:ind w:left="5302" w:hanging="360"/>
      </w:pPr>
    </w:lvl>
    <w:lvl w:ilvl="5" w:tplc="1E46B678" w:tentative="1">
      <w:start w:val="1"/>
      <w:numFmt w:val="lowerRoman"/>
      <w:lvlText w:val="%6."/>
      <w:lvlJc w:val="right"/>
      <w:pPr>
        <w:ind w:left="6022" w:hanging="180"/>
      </w:pPr>
    </w:lvl>
    <w:lvl w:ilvl="6" w:tplc="D256E6B2" w:tentative="1">
      <w:start w:val="1"/>
      <w:numFmt w:val="decimal"/>
      <w:lvlText w:val="%7."/>
      <w:lvlJc w:val="left"/>
      <w:pPr>
        <w:ind w:left="6742" w:hanging="360"/>
      </w:pPr>
    </w:lvl>
    <w:lvl w:ilvl="7" w:tplc="FBF204E4" w:tentative="1">
      <w:start w:val="1"/>
      <w:numFmt w:val="lowerLetter"/>
      <w:lvlText w:val="%8."/>
      <w:lvlJc w:val="left"/>
      <w:pPr>
        <w:ind w:left="7462" w:hanging="360"/>
      </w:pPr>
    </w:lvl>
    <w:lvl w:ilvl="8" w:tplc="1D06E19A" w:tentative="1">
      <w:start w:val="1"/>
      <w:numFmt w:val="lowerRoman"/>
      <w:lvlText w:val="%9."/>
      <w:lvlJc w:val="right"/>
      <w:pPr>
        <w:ind w:left="8182" w:hanging="180"/>
      </w:pPr>
    </w:lvl>
  </w:abstractNum>
  <w:abstractNum w:abstractNumId="10" w15:restartNumberingAfterBreak="0">
    <w:nsid w:val="3181534A"/>
    <w:multiLevelType w:val="hybridMultilevel"/>
    <w:tmpl w:val="FFE47594"/>
    <w:lvl w:ilvl="0" w:tplc="145EC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7E6091"/>
    <w:multiLevelType w:val="hybridMultilevel"/>
    <w:tmpl w:val="B942CA9A"/>
    <w:lvl w:ilvl="0" w:tplc="145EC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FF64AD"/>
    <w:multiLevelType w:val="hybridMultilevel"/>
    <w:tmpl w:val="DD8006C4"/>
    <w:lvl w:ilvl="0" w:tplc="145ECC2A">
      <w:start w:val="1"/>
      <w:numFmt w:val="bullet"/>
      <w:lvlText w:val=""/>
      <w:lvlJc w:val="left"/>
      <w:pPr>
        <w:ind w:left="13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13" w15:restartNumberingAfterBreak="0">
    <w:nsid w:val="3DEE1F71"/>
    <w:multiLevelType w:val="hybridMultilevel"/>
    <w:tmpl w:val="EF9A83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B33044"/>
    <w:multiLevelType w:val="hybridMultilevel"/>
    <w:tmpl w:val="FE42C7D4"/>
    <w:lvl w:ilvl="0" w:tplc="145EC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AD3AB6"/>
    <w:multiLevelType w:val="hybridMultilevel"/>
    <w:tmpl w:val="3034A842"/>
    <w:lvl w:ilvl="0" w:tplc="145ECC2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23750C1"/>
    <w:multiLevelType w:val="hybridMultilevel"/>
    <w:tmpl w:val="4E100B78"/>
    <w:lvl w:ilvl="0" w:tplc="145EC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09088D"/>
    <w:multiLevelType w:val="multilevel"/>
    <w:tmpl w:val="7486A7A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CF86FEE"/>
    <w:multiLevelType w:val="hybridMultilevel"/>
    <w:tmpl w:val="0220C740"/>
    <w:lvl w:ilvl="0" w:tplc="145EC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9A242C"/>
    <w:multiLevelType w:val="hybridMultilevel"/>
    <w:tmpl w:val="92BCB654"/>
    <w:lvl w:ilvl="0" w:tplc="145ECC2A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0" w15:restartNumberingAfterBreak="0">
    <w:nsid w:val="73E03189"/>
    <w:multiLevelType w:val="hybridMultilevel"/>
    <w:tmpl w:val="18CA805A"/>
    <w:lvl w:ilvl="0" w:tplc="145EC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9"/>
  </w:num>
  <w:num w:numId="4">
    <w:abstractNumId w:val="4"/>
  </w:num>
  <w:num w:numId="5">
    <w:abstractNumId w:val="5"/>
  </w:num>
  <w:num w:numId="6">
    <w:abstractNumId w:val="3"/>
  </w:num>
  <w:num w:numId="7">
    <w:abstractNumId w:val="12"/>
  </w:num>
  <w:num w:numId="8">
    <w:abstractNumId w:val="11"/>
  </w:num>
  <w:num w:numId="9">
    <w:abstractNumId w:val="6"/>
  </w:num>
  <w:num w:numId="10">
    <w:abstractNumId w:val="1"/>
  </w:num>
  <w:num w:numId="11">
    <w:abstractNumId w:val="17"/>
  </w:num>
  <w:num w:numId="12">
    <w:abstractNumId w:val="7"/>
  </w:num>
  <w:num w:numId="13">
    <w:abstractNumId w:val="20"/>
  </w:num>
  <w:num w:numId="14">
    <w:abstractNumId w:val="14"/>
  </w:num>
  <w:num w:numId="15">
    <w:abstractNumId w:val="18"/>
  </w:num>
  <w:num w:numId="16">
    <w:abstractNumId w:val="16"/>
  </w:num>
  <w:num w:numId="17">
    <w:abstractNumId w:val="10"/>
  </w:num>
  <w:num w:numId="18">
    <w:abstractNumId w:val="13"/>
  </w:num>
  <w:num w:numId="19">
    <w:abstractNumId w:val="19"/>
  </w:num>
  <w:num w:numId="20">
    <w:abstractNumId w:val="15"/>
  </w:num>
  <w:num w:numId="21">
    <w:abstractNumId w:val="2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D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1"/>
  <w:stylePaneSortMethod w:val="0000"/>
  <w:defaultTabStop w:val="2126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5A26"/>
    <w:rsid w:val="0000190E"/>
    <w:rsid w:val="000019B6"/>
    <w:rsid w:val="00003AF1"/>
    <w:rsid w:val="00010001"/>
    <w:rsid w:val="00015480"/>
    <w:rsid w:val="00020C2C"/>
    <w:rsid w:val="00024473"/>
    <w:rsid w:val="00032359"/>
    <w:rsid w:val="00033833"/>
    <w:rsid w:val="00035A26"/>
    <w:rsid w:val="00037B3E"/>
    <w:rsid w:val="00040D1E"/>
    <w:rsid w:val="0004336A"/>
    <w:rsid w:val="00044093"/>
    <w:rsid w:val="00045953"/>
    <w:rsid w:val="00046056"/>
    <w:rsid w:val="00047547"/>
    <w:rsid w:val="00051403"/>
    <w:rsid w:val="0005745E"/>
    <w:rsid w:val="00061F45"/>
    <w:rsid w:val="00061F64"/>
    <w:rsid w:val="00066F6D"/>
    <w:rsid w:val="00070257"/>
    <w:rsid w:val="00075BF8"/>
    <w:rsid w:val="0008146F"/>
    <w:rsid w:val="00084D9D"/>
    <w:rsid w:val="000934BA"/>
    <w:rsid w:val="00094729"/>
    <w:rsid w:val="00096EC7"/>
    <w:rsid w:val="000A537A"/>
    <w:rsid w:val="000C0C5D"/>
    <w:rsid w:val="000C2A5F"/>
    <w:rsid w:val="000C7B86"/>
    <w:rsid w:val="000C7DE5"/>
    <w:rsid w:val="000D3006"/>
    <w:rsid w:val="000D38ED"/>
    <w:rsid w:val="000D3A15"/>
    <w:rsid w:val="000E224D"/>
    <w:rsid w:val="000E6490"/>
    <w:rsid w:val="000E6FF5"/>
    <w:rsid w:val="00104146"/>
    <w:rsid w:val="0011316B"/>
    <w:rsid w:val="00113823"/>
    <w:rsid w:val="001157C8"/>
    <w:rsid w:val="001223A9"/>
    <w:rsid w:val="001238DC"/>
    <w:rsid w:val="001275E2"/>
    <w:rsid w:val="0013162A"/>
    <w:rsid w:val="0013287A"/>
    <w:rsid w:val="00136DCA"/>
    <w:rsid w:val="00150617"/>
    <w:rsid w:val="00155A8D"/>
    <w:rsid w:val="0016119C"/>
    <w:rsid w:val="001673EC"/>
    <w:rsid w:val="00171863"/>
    <w:rsid w:val="00172DBA"/>
    <w:rsid w:val="001856DE"/>
    <w:rsid w:val="0019044F"/>
    <w:rsid w:val="001A075A"/>
    <w:rsid w:val="001A12C2"/>
    <w:rsid w:val="001A1D8B"/>
    <w:rsid w:val="001A50A1"/>
    <w:rsid w:val="001B065B"/>
    <w:rsid w:val="001B3C9B"/>
    <w:rsid w:val="001B549B"/>
    <w:rsid w:val="001B794F"/>
    <w:rsid w:val="001D2F43"/>
    <w:rsid w:val="001E1A7D"/>
    <w:rsid w:val="001E4FE6"/>
    <w:rsid w:val="001E7415"/>
    <w:rsid w:val="001F3C1A"/>
    <w:rsid w:val="001F5E9C"/>
    <w:rsid w:val="00201509"/>
    <w:rsid w:val="00202C9E"/>
    <w:rsid w:val="00213687"/>
    <w:rsid w:val="00216C31"/>
    <w:rsid w:val="0023221D"/>
    <w:rsid w:val="002341D4"/>
    <w:rsid w:val="00234403"/>
    <w:rsid w:val="00234BD7"/>
    <w:rsid w:val="00241C37"/>
    <w:rsid w:val="00244671"/>
    <w:rsid w:val="00244AD0"/>
    <w:rsid w:val="002469D0"/>
    <w:rsid w:val="002502BF"/>
    <w:rsid w:val="00251DEF"/>
    <w:rsid w:val="00263185"/>
    <w:rsid w:val="0026423B"/>
    <w:rsid w:val="00270C38"/>
    <w:rsid w:val="00276CAB"/>
    <w:rsid w:val="00277614"/>
    <w:rsid w:val="00287E94"/>
    <w:rsid w:val="00292B29"/>
    <w:rsid w:val="002952BC"/>
    <w:rsid w:val="00296BBF"/>
    <w:rsid w:val="002A514A"/>
    <w:rsid w:val="002A56D9"/>
    <w:rsid w:val="002C1982"/>
    <w:rsid w:val="002D354A"/>
    <w:rsid w:val="002D5B25"/>
    <w:rsid w:val="002D5ED0"/>
    <w:rsid w:val="002E28E9"/>
    <w:rsid w:val="002F15DD"/>
    <w:rsid w:val="002F6DDC"/>
    <w:rsid w:val="00303DC8"/>
    <w:rsid w:val="00311E97"/>
    <w:rsid w:val="00312254"/>
    <w:rsid w:val="00312F95"/>
    <w:rsid w:val="00317BF7"/>
    <w:rsid w:val="00323F6E"/>
    <w:rsid w:val="00324534"/>
    <w:rsid w:val="00326605"/>
    <w:rsid w:val="00342964"/>
    <w:rsid w:val="00347678"/>
    <w:rsid w:val="00350180"/>
    <w:rsid w:val="00351631"/>
    <w:rsid w:val="003552A3"/>
    <w:rsid w:val="00364A76"/>
    <w:rsid w:val="00364D74"/>
    <w:rsid w:val="00370436"/>
    <w:rsid w:val="003711B3"/>
    <w:rsid w:val="00372C9E"/>
    <w:rsid w:val="0037455B"/>
    <w:rsid w:val="00374EF9"/>
    <w:rsid w:val="00380D25"/>
    <w:rsid w:val="00386F3E"/>
    <w:rsid w:val="00387E10"/>
    <w:rsid w:val="00390EAB"/>
    <w:rsid w:val="003915BE"/>
    <w:rsid w:val="00393F45"/>
    <w:rsid w:val="00397496"/>
    <w:rsid w:val="003A4E95"/>
    <w:rsid w:val="003A66BB"/>
    <w:rsid w:val="003A6F43"/>
    <w:rsid w:val="003C2810"/>
    <w:rsid w:val="003C6223"/>
    <w:rsid w:val="003D3E93"/>
    <w:rsid w:val="003D61D2"/>
    <w:rsid w:val="003E0217"/>
    <w:rsid w:val="003E09BF"/>
    <w:rsid w:val="003E1A1B"/>
    <w:rsid w:val="003E22A5"/>
    <w:rsid w:val="003E3B91"/>
    <w:rsid w:val="003E58AE"/>
    <w:rsid w:val="003E72CD"/>
    <w:rsid w:val="003F3F0D"/>
    <w:rsid w:val="00404E1C"/>
    <w:rsid w:val="00410843"/>
    <w:rsid w:val="00412E47"/>
    <w:rsid w:val="00432339"/>
    <w:rsid w:val="004347A5"/>
    <w:rsid w:val="00442256"/>
    <w:rsid w:val="004423AA"/>
    <w:rsid w:val="00447629"/>
    <w:rsid w:val="00450E8F"/>
    <w:rsid w:val="00451E07"/>
    <w:rsid w:val="00455936"/>
    <w:rsid w:val="0045599D"/>
    <w:rsid w:val="004605D9"/>
    <w:rsid w:val="004677DC"/>
    <w:rsid w:val="00471FE2"/>
    <w:rsid w:val="00472A19"/>
    <w:rsid w:val="00475A10"/>
    <w:rsid w:val="004767CD"/>
    <w:rsid w:val="00477484"/>
    <w:rsid w:val="0048416D"/>
    <w:rsid w:val="0049384C"/>
    <w:rsid w:val="00494063"/>
    <w:rsid w:val="004A34C3"/>
    <w:rsid w:val="004A4EE0"/>
    <w:rsid w:val="004A7725"/>
    <w:rsid w:val="004A7A41"/>
    <w:rsid w:val="004B0C8E"/>
    <w:rsid w:val="004B0F88"/>
    <w:rsid w:val="004B7636"/>
    <w:rsid w:val="004C10D0"/>
    <w:rsid w:val="004C5524"/>
    <w:rsid w:val="004F4D49"/>
    <w:rsid w:val="005008C8"/>
    <w:rsid w:val="005017B0"/>
    <w:rsid w:val="0050324F"/>
    <w:rsid w:val="00503505"/>
    <w:rsid w:val="005040DD"/>
    <w:rsid w:val="00512B60"/>
    <w:rsid w:val="00514790"/>
    <w:rsid w:val="00514894"/>
    <w:rsid w:val="00514CFD"/>
    <w:rsid w:val="00517641"/>
    <w:rsid w:val="00522960"/>
    <w:rsid w:val="00524056"/>
    <w:rsid w:val="00527E52"/>
    <w:rsid w:val="00530053"/>
    <w:rsid w:val="00531E80"/>
    <w:rsid w:val="005343A0"/>
    <w:rsid w:val="005343B2"/>
    <w:rsid w:val="00534FFE"/>
    <w:rsid w:val="00541DD4"/>
    <w:rsid w:val="00544617"/>
    <w:rsid w:val="005524E9"/>
    <w:rsid w:val="00554344"/>
    <w:rsid w:val="00555E69"/>
    <w:rsid w:val="0056079D"/>
    <w:rsid w:val="00561F8C"/>
    <w:rsid w:val="00563633"/>
    <w:rsid w:val="0057159E"/>
    <w:rsid w:val="0057389A"/>
    <w:rsid w:val="00576138"/>
    <w:rsid w:val="005764B1"/>
    <w:rsid w:val="00584E3E"/>
    <w:rsid w:val="005972E7"/>
    <w:rsid w:val="005A188B"/>
    <w:rsid w:val="005A4E60"/>
    <w:rsid w:val="005B5089"/>
    <w:rsid w:val="005D1D9F"/>
    <w:rsid w:val="005D4ECA"/>
    <w:rsid w:val="005E25BA"/>
    <w:rsid w:val="005E6734"/>
    <w:rsid w:val="005E7762"/>
    <w:rsid w:val="005E7941"/>
    <w:rsid w:val="005F0877"/>
    <w:rsid w:val="005F0B98"/>
    <w:rsid w:val="006007E9"/>
    <w:rsid w:val="006030ED"/>
    <w:rsid w:val="00606C43"/>
    <w:rsid w:val="00620630"/>
    <w:rsid w:val="006252D8"/>
    <w:rsid w:val="0062534D"/>
    <w:rsid w:val="006267F9"/>
    <w:rsid w:val="00627BC1"/>
    <w:rsid w:val="006324C6"/>
    <w:rsid w:val="00636E3B"/>
    <w:rsid w:val="00642FB9"/>
    <w:rsid w:val="00645762"/>
    <w:rsid w:val="0064643E"/>
    <w:rsid w:val="00661775"/>
    <w:rsid w:val="006638C9"/>
    <w:rsid w:val="006652DC"/>
    <w:rsid w:val="00695763"/>
    <w:rsid w:val="006A3648"/>
    <w:rsid w:val="006A4E6C"/>
    <w:rsid w:val="006A534C"/>
    <w:rsid w:val="006A5DFD"/>
    <w:rsid w:val="006D422E"/>
    <w:rsid w:val="006D46A3"/>
    <w:rsid w:val="006E4EA7"/>
    <w:rsid w:val="006E7B7F"/>
    <w:rsid w:val="006F512D"/>
    <w:rsid w:val="00701738"/>
    <w:rsid w:val="00702405"/>
    <w:rsid w:val="00706D32"/>
    <w:rsid w:val="0071279D"/>
    <w:rsid w:val="007157E7"/>
    <w:rsid w:val="00717B43"/>
    <w:rsid w:val="007224D8"/>
    <w:rsid w:val="00737024"/>
    <w:rsid w:val="00741EC2"/>
    <w:rsid w:val="00742650"/>
    <w:rsid w:val="007445A3"/>
    <w:rsid w:val="007451D2"/>
    <w:rsid w:val="00747AA0"/>
    <w:rsid w:val="007522DD"/>
    <w:rsid w:val="00756E2C"/>
    <w:rsid w:val="007630D2"/>
    <w:rsid w:val="007661F7"/>
    <w:rsid w:val="0076691E"/>
    <w:rsid w:val="00770291"/>
    <w:rsid w:val="00773671"/>
    <w:rsid w:val="00773EC7"/>
    <w:rsid w:val="00775FCB"/>
    <w:rsid w:val="007907CC"/>
    <w:rsid w:val="007A0770"/>
    <w:rsid w:val="007A44EC"/>
    <w:rsid w:val="007A670B"/>
    <w:rsid w:val="007B2E9D"/>
    <w:rsid w:val="007B79AA"/>
    <w:rsid w:val="007C2693"/>
    <w:rsid w:val="007C5DA6"/>
    <w:rsid w:val="007C6393"/>
    <w:rsid w:val="007C648D"/>
    <w:rsid w:val="007C6517"/>
    <w:rsid w:val="007D189A"/>
    <w:rsid w:val="007D18D6"/>
    <w:rsid w:val="007D4E55"/>
    <w:rsid w:val="007E7C4A"/>
    <w:rsid w:val="007E7DEB"/>
    <w:rsid w:val="007F6E14"/>
    <w:rsid w:val="007F6F16"/>
    <w:rsid w:val="00801271"/>
    <w:rsid w:val="00801482"/>
    <w:rsid w:val="00803751"/>
    <w:rsid w:val="008047D0"/>
    <w:rsid w:val="0081256F"/>
    <w:rsid w:val="0081417D"/>
    <w:rsid w:val="00815163"/>
    <w:rsid w:val="00815197"/>
    <w:rsid w:val="00816AE0"/>
    <w:rsid w:val="008233FB"/>
    <w:rsid w:val="00851CEE"/>
    <w:rsid w:val="00853022"/>
    <w:rsid w:val="00856459"/>
    <w:rsid w:val="00860B07"/>
    <w:rsid w:val="00870DF5"/>
    <w:rsid w:val="00873C68"/>
    <w:rsid w:val="008821B6"/>
    <w:rsid w:val="00882BAF"/>
    <w:rsid w:val="00885A3D"/>
    <w:rsid w:val="00887461"/>
    <w:rsid w:val="008913CD"/>
    <w:rsid w:val="0089360F"/>
    <w:rsid w:val="00895567"/>
    <w:rsid w:val="00896C9E"/>
    <w:rsid w:val="008A19F3"/>
    <w:rsid w:val="008A2CDD"/>
    <w:rsid w:val="008A3C7E"/>
    <w:rsid w:val="008A447D"/>
    <w:rsid w:val="008A7235"/>
    <w:rsid w:val="008B1742"/>
    <w:rsid w:val="008B2FF6"/>
    <w:rsid w:val="008B3835"/>
    <w:rsid w:val="008B3D07"/>
    <w:rsid w:val="008B509E"/>
    <w:rsid w:val="008B5671"/>
    <w:rsid w:val="008B57AD"/>
    <w:rsid w:val="008C0D47"/>
    <w:rsid w:val="008C30AA"/>
    <w:rsid w:val="008C3BA3"/>
    <w:rsid w:val="008C6310"/>
    <w:rsid w:val="008D417C"/>
    <w:rsid w:val="008D4CC4"/>
    <w:rsid w:val="008D6356"/>
    <w:rsid w:val="008F4105"/>
    <w:rsid w:val="008F48E7"/>
    <w:rsid w:val="00901B67"/>
    <w:rsid w:val="00907058"/>
    <w:rsid w:val="009070D7"/>
    <w:rsid w:val="0090711E"/>
    <w:rsid w:val="0090747E"/>
    <w:rsid w:val="009078D1"/>
    <w:rsid w:val="00911738"/>
    <w:rsid w:val="00912AA6"/>
    <w:rsid w:val="0092285C"/>
    <w:rsid w:val="00922A0E"/>
    <w:rsid w:val="009236FA"/>
    <w:rsid w:val="00930B24"/>
    <w:rsid w:val="00931494"/>
    <w:rsid w:val="009325CB"/>
    <w:rsid w:val="00940731"/>
    <w:rsid w:val="00941637"/>
    <w:rsid w:val="00944557"/>
    <w:rsid w:val="00946800"/>
    <w:rsid w:val="00950955"/>
    <w:rsid w:val="0095138C"/>
    <w:rsid w:val="00955863"/>
    <w:rsid w:val="00957C73"/>
    <w:rsid w:val="00962BF3"/>
    <w:rsid w:val="0096798D"/>
    <w:rsid w:val="00970E98"/>
    <w:rsid w:val="0097494B"/>
    <w:rsid w:val="0097511E"/>
    <w:rsid w:val="0098081B"/>
    <w:rsid w:val="0098133E"/>
    <w:rsid w:val="009863FC"/>
    <w:rsid w:val="0098708B"/>
    <w:rsid w:val="00987CB5"/>
    <w:rsid w:val="00990EAC"/>
    <w:rsid w:val="00991D11"/>
    <w:rsid w:val="0099717C"/>
    <w:rsid w:val="00997825"/>
    <w:rsid w:val="009A1CB3"/>
    <w:rsid w:val="009A78AA"/>
    <w:rsid w:val="009B553A"/>
    <w:rsid w:val="009C15AC"/>
    <w:rsid w:val="009C1E84"/>
    <w:rsid w:val="009C2712"/>
    <w:rsid w:val="009C36DE"/>
    <w:rsid w:val="009C5201"/>
    <w:rsid w:val="009C62A8"/>
    <w:rsid w:val="009C6785"/>
    <w:rsid w:val="009C7E82"/>
    <w:rsid w:val="009D1D30"/>
    <w:rsid w:val="009D2583"/>
    <w:rsid w:val="009D483E"/>
    <w:rsid w:val="009D5528"/>
    <w:rsid w:val="009D6117"/>
    <w:rsid w:val="009D69EC"/>
    <w:rsid w:val="009F1C8A"/>
    <w:rsid w:val="009F59D7"/>
    <w:rsid w:val="00A0279B"/>
    <w:rsid w:val="00A06116"/>
    <w:rsid w:val="00A071CF"/>
    <w:rsid w:val="00A22E7D"/>
    <w:rsid w:val="00A26122"/>
    <w:rsid w:val="00A3315E"/>
    <w:rsid w:val="00A3550C"/>
    <w:rsid w:val="00A43971"/>
    <w:rsid w:val="00A43D43"/>
    <w:rsid w:val="00A50EA5"/>
    <w:rsid w:val="00A51072"/>
    <w:rsid w:val="00A51A5D"/>
    <w:rsid w:val="00A54F03"/>
    <w:rsid w:val="00A631A3"/>
    <w:rsid w:val="00A6358B"/>
    <w:rsid w:val="00A64A7D"/>
    <w:rsid w:val="00A6518F"/>
    <w:rsid w:val="00A66360"/>
    <w:rsid w:val="00A70ACF"/>
    <w:rsid w:val="00A70B1D"/>
    <w:rsid w:val="00A70C76"/>
    <w:rsid w:val="00A7464D"/>
    <w:rsid w:val="00A80780"/>
    <w:rsid w:val="00A84734"/>
    <w:rsid w:val="00A86365"/>
    <w:rsid w:val="00A92CB0"/>
    <w:rsid w:val="00A93B7E"/>
    <w:rsid w:val="00AA12A8"/>
    <w:rsid w:val="00AA487E"/>
    <w:rsid w:val="00AA550B"/>
    <w:rsid w:val="00AB047F"/>
    <w:rsid w:val="00AB276B"/>
    <w:rsid w:val="00AB465D"/>
    <w:rsid w:val="00AB518B"/>
    <w:rsid w:val="00AB7875"/>
    <w:rsid w:val="00AC1E14"/>
    <w:rsid w:val="00AC354C"/>
    <w:rsid w:val="00AC4F31"/>
    <w:rsid w:val="00AC53A7"/>
    <w:rsid w:val="00AD0740"/>
    <w:rsid w:val="00AD1E5B"/>
    <w:rsid w:val="00AD3BA6"/>
    <w:rsid w:val="00AD74DC"/>
    <w:rsid w:val="00AE4CE5"/>
    <w:rsid w:val="00AF478D"/>
    <w:rsid w:val="00AF54B9"/>
    <w:rsid w:val="00AF7668"/>
    <w:rsid w:val="00B06B73"/>
    <w:rsid w:val="00B125F0"/>
    <w:rsid w:val="00B15EE8"/>
    <w:rsid w:val="00B27F07"/>
    <w:rsid w:val="00B3164A"/>
    <w:rsid w:val="00B36C5A"/>
    <w:rsid w:val="00B37E6B"/>
    <w:rsid w:val="00B422C0"/>
    <w:rsid w:val="00B426FB"/>
    <w:rsid w:val="00B50A9D"/>
    <w:rsid w:val="00B62D3F"/>
    <w:rsid w:val="00B63A5B"/>
    <w:rsid w:val="00B6451B"/>
    <w:rsid w:val="00B6574F"/>
    <w:rsid w:val="00B6663A"/>
    <w:rsid w:val="00B7174E"/>
    <w:rsid w:val="00B775B6"/>
    <w:rsid w:val="00B84157"/>
    <w:rsid w:val="00B92CE8"/>
    <w:rsid w:val="00B9509C"/>
    <w:rsid w:val="00BA5B02"/>
    <w:rsid w:val="00BB0350"/>
    <w:rsid w:val="00BB41FD"/>
    <w:rsid w:val="00BB7AEE"/>
    <w:rsid w:val="00BC17B4"/>
    <w:rsid w:val="00BC283C"/>
    <w:rsid w:val="00BD2B75"/>
    <w:rsid w:val="00BD442E"/>
    <w:rsid w:val="00BD738C"/>
    <w:rsid w:val="00BE1B75"/>
    <w:rsid w:val="00BE39B8"/>
    <w:rsid w:val="00BE71FF"/>
    <w:rsid w:val="00BF0033"/>
    <w:rsid w:val="00BF44A4"/>
    <w:rsid w:val="00BF78E0"/>
    <w:rsid w:val="00BF7BFF"/>
    <w:rsid w:val="00C035AA"/>
    <w:rsid w:val="00C105A1"/>
    <w:rsid w:val="00C11E33"/>
    <w:rsid w:val="00C122F9"/>
    <w:rsid w:val="00C1681F"/>
    <w:rsid w:val="00C17699"/>
    <w:rsid w:val="00C2408C"/>
    <w:rsid w:val="00C435ED"/>
    <w:rsid w:val="00C44DA9"/>
    <w:rsid w:val="00C44F52"/>
    <w:rsid w:val="00C50394"/>
    <w:rsid w:val="00C520FE"/>
    <w:rsid w:val="00C52A0D"/>
    <w:rsid w:val="00C54F79"/>
    <w:rsid w:val="00C61DF4"/>
    <w:rsid w:val="00C66EB4"/>
    <w:rsid w:val="00C71194"/>
    <w:rsid w:val="00C76DEE"/>
    <w:rsid w:val="00C86701"/>
    <w:rsid w:val="00C8774D"/>
    <w:rsid w:val="00C92C19"/>
    <w:rsid w:val="00C9376A"/>
    <w:rsid w:val="00C93C3A"/>
    <w:rsid w:val="00C96227"/>
    <w:rsid w:val="00CA462A"/>
    <w:rsid w:val="00CA46E3"/>
    <w:rsid w:val="00CB1422"/>
    <w:rsid w:val="00CB211A"/>
    <w:rsid w:val="00CC3B6C"/>
    <w:rsid w:val="00CD1405"/>
    <w:rsid w:val="00CD2A51"/>
    <w:rsid w:val="00CD6BC3"/>
    <w:rsid w:val="00CE1913"/>
    <w:rsid w:val="00CE3A3D"/>
    <w:rsid w:val="00CE7A30"/>
    <w:rsid w:val="00CE7A85"/>
    <w:rsid w:val="00CF3B09"/>
    <w:rsid w:val="00CF4EF6"/>
    <w:rsid w:val="00D01A5F"/>
    <w:rsid w:val="00D01BFD"/>
    <w:rsid w:val="00D0476C"/>
    <w:rsid w:val="00D1204C"/>
    <w:rsid w:val="00D1695C"/>
    <w:rsid w:val="00D17C5C"/>
    <w:rsid w:val="00D24A5D"/>
    <w:rsid w:val="00D26A08"/>
    <w:rsid w:val="00D270A5"/>
    <w:rsid w:val="00D2756B"/>
    <w:rsid w:val="00D3115C"/>
    <w:rsid w:val="00D31A36"/>
    <w:rsid w:val="00D37FCB"/>
    <w:rsid w:val="00D4023D"/>
    <w:rsid w:val="00D4069A"/>
    <w:rsid w:val="00D54ECC"/>
    <w:rsid w:val="00D664C5"/>
    <w:rsid w:val="00D7189D"/>
    <w:rsid w:val="00D730CA"/>
    <w:rsid w:val="00D801DF"/>
    <w:rsid w:val="00D86307"/>
    <w:rsid w:val="00D92DF1"/>
    <w:rsid w:val="00D94F64"/>
    <w:rsid w:val="00D978E4"/>
    <w:rsid w:val="00DA0691"/>
    <w:rsid w:val="00DA33AC"/>
    <w:rsid w:val="00DA64D0"/>
    <w:rsid w:val="00DA6582"/>
    <w:rsid w:val="00DA703C"/>
    <w:rsid w:val="00DB0DFE"/>
    <w:rsid w:val="00DB67CB"/>
    <w:rsid w:val="00DC22C2"/>
    <w:rsid w:val="00DC575A"/>
    <w:rsid w:val="00DC5FE1"/>
    <w:rsid w:val="00DD2B98"/>
    <w:rsid w:val="00DD2D59"/>
    <w:rsid w:val="00DD4754"/>
    <w:rsid w:val="00DD6EBC"/>
    <w:rsid w:val="00DE03C1"/>
    <w:rsid w:val="00DE18B5"/>
    <w:rsid w:val="00DE3525"/>
    <w:rsid w:val="00DF09F4"/>
    <w:rsid w:val="00E02E0B"/>
    <w:rsid w:val="00E0593E"/>
    <w:rsid w:val="00E23BB6"/>
    <w:rsid w:val="00E24EE1"/>
    <w:rsid w:val="00E26720"/>
    <w:rsid w:val="00E36DF7"/>
    <w:rsid w:val="00E41AEE"/>
    <w:rsid w:val="00E4794F"/>
    <w:rsid w:val="00E47EA2"/>
    <w:rsid w:val="00E50270"/>
    <w:rsid w:val="00E508A7"/>
    <w:rsid w:val="00E50F28"/>
    <w:rsid w:val="00E60A44"/>
    <w:rsid w:val="00E666EA"/>
    <w:rsid w:val="00E74087"/>
    <w:rsid w:val="00E85CEA"/>
    <w:rsid w:val="00E8690C"/>
    <w:rsid w:val="00E92218"/>
    <w:rsid w:val="00E97C53"/>
    <w:rsid w:val="00EA6493"/>
    <w:rsid w:val="00EA70F3"/>
    <w:rsid w:val="00EA7476"/>
    <w:rsid w:val="00EB0651"/>
    <w:rsid w:val="00EB1F89"/>
    <w:rsid w:val="00EB1FC2"/>
    <w:rsid w:val="00EC14DF"/>
    <w:rsid w:val="00EC1BB9"/>
    <w:rsid w:val="00ED26C3"/>
    <w:rsid w:val="00ED3B32"/>
    <w:rsid w:val="00ED4484"/>
    <w:rsid w:val="00ED6B45"/>
    <w:rsid w:val="00ED7346"/>
    <w:rsid w:val="00ED77F3"/>
    <w:rsid w:val="00EE45D4"/>
    <w:rsid w:val="00EE4F0C"/>
    <w:rsid w:val="00EF1410"/>
    <w:rsid w:val="00EF27A5"/>
    <w:rsid w:val="00EF2FEA"/>
    <w:rsid w:val="00F0057E"/>
    <w:rsid w:val="00F04C5B"/>
    <w:rsid w:val="00F05BB5"/>
    <w:rsid w:val="00F113BF"/>
    <w:rsid w:val="00F20633"/>
    <w:rsid w:val="00F20ED0"/>
    <w:rsid w:val="00F2337D"/>
    <w:rsid w:val="00F25908"/>
    <w:rsid w:val="00F26E37"/>
    <w:rsid w:val="00F32A7C"/>
    <w:rsid w:val="00F34EC4"/>
    <w:rsid w:val="00F374E5"/>
    <w:rsid w:val="00F423DE"/>
    <w:rsid w:val="00F4271F"/>
    <w:rsid w:val="00F47E59"/>
    <w:rsid w:val="00F53F0A"/>
    <w:rsid w:val="00F5534E"/>
    <w:rsid w:val="00F6042B"/>
    <w:rsid w:val="00F62DCD"/>
    <w:rsid w:val="00F730A6"/>
    <w:rsid w:val="00F7451A"/>
    <w:rsid w:val="00F745DD"/>
    <w:rsid w:val="00F76B03"/>
    <w:rsid w:val="00F76EBD"/>
    <w:rsid w:val="00F80B74"/>
    <w:rsid w:val="00F8478E"/>
    <w:rsid w:val="00F84AAC"/>
    <w:rsid w:val="00F84AC0"/>
    <w:rsid w:val="00F84B99"/>
    <w:rsid w:val="00F85769"/>
    <w:rsid w:val="00F8700A"/>
    <w:rsid w:val="00F92803"/>
    <w:rsid w:val="00FA3223"/>
    <w:rsid w:val="00FA6956"/>
    <w:rsid w:val="00FB01A2"/>
    <w:rsid w:val="00FB0572"/>
    <w:rsid w:val="00FB05EA"/>
    <w:rsid w:val="00FC47C8"/>
    <w:rsid w:val="00FD0C4A"/>
    <w:rsid w:val="00FD2680"/>
    <w:rsid w:val="00FD331F"/>
    <w:rsid w:val="00FD73B1"/>
    <w:rsid w:val="00FE77D9"/>
    <w:rsid w:val="07177A84"/>
    <w:rsid w:val="0F030047"/>
    <w:rsid w:val="13ECEF2A"/>
    <w:rsid w:val="18FC6D97"/>
    <w:rsid w:val="1AB4FCC2"/>
    <w:rsid w:val="218AC9DF"/>
    <w:rsid w:val="2DDF2CFF"/>
    <w:rsid w:val="30B9DD65"/>
    <w:rsid w:val="32812F9B"/>
    <w:rsid w:val="339F39E7"/>
    <w:rsid w:val="34A1791B"/>
    <w:rsid w:val="53A057EF"/>
    <w:rsid w:val="5C86E69D"/>
    <w:rsid w:val="6463CC10"/>
    <w:rsid w:val="650829A6"/>
    <w:rsid w:val="679B6CD2"/>
    <w:rsid w:val="6A722224"/>
    <w:rsid w:val="6D85F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D8FCA5"/>
  <w15:docId w15:val="{BE3B9D3E-411C-4563-835A-8F18C4DD2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8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locked="1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uiPriority="21" w:qFormat="1"/>
    <w:lsdException w:name="Subtle Reference" w:qFormat="1"/>
    <w:lsdException w:name="Intense Reference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aliases w:val="vgu_Text"/>
    <w:qFormat/>
    <w:rsid w:val="00C96227"/>
    <w:pPr>
      <w:spacing w:before="240" w:after="0" w:line="360" w:lineRule="auto"/>
      <w:ind w:firstLine="851"/>
      <w:contextualSpacing/>
      <w:jc w:val="both"/>
    </w:pPr>
    <w:rPr>
      <w:rFonts w:ascii="Times New Roman" w:hAnsi="Times New Roman"/>
      <w:sz w:val="24"/>
    </w:rPr>
  </w:style>
  <w:style w:type="paragraph" w:styleId="1">
    <w:name w:val="heading 1"/>
    <w:aliases w:val="vgu_Header1"/>
    <w:basedOn w:val="a1"/>
    <w:next w:val="a1"/>
    <w:link w:val="10"/>
    <w:uiPriority w:val="9"/>
    <w:qFormat/>
    <w:rsid w:val="00EA6493"/>
    <w:pPr>
      <w:keepNext/>
      <w:keepLines/>
      <w:pageBreakBefore/>
      <w:numPr>
        <w:numId w:val="5"/>
      </w:numPr>
      <w:tabs>
        <w:tab w:val="left" w:pos="1418"/>
      </w:tabs>
      <w:spacing w:before="480"/>
      <w:ind w:left="0" w:firstLine="851"/>
      <w:jc w:val="left"/>
      <w:outlineLvl w:val="0"/>
    </w:pPr>
    <w:rPr>
      <w:rFonts w:eastAsiaTheme="majorEastAsia" w:cs="Times New Roman"/>
      <w:b/>
      <w:bCs/>
      <w:noProof/>
      <w:szCs w:val="36"/>
    </w:rPr>
  </w:style>
  <w:style w:type="paragraph" w:styleId="2">
    <w:name w:val="heading 2"/>
    <w:aliases w:val="vgu_Header2"/>
    <w:basedOn w:val="a1"/>
    <w:next w:val="a1"/>
    <w:link w:val="20"/>
    <w:uiPriority w:val="9"/>
    <w:unhideWhenUsed/>
    <w:qFormat/>
    <w:rsid w:val="00EA6493"/>
    <w:pPr>
      <w:keepNext/>
      <w:keepLines/>
      <w:numPr>
        <w:ilvl w:val="1"/>
        <w:numId w:val="5"/>
      </w:numPr>
      <w:tabs>
        <w:tab w:val="num" w:pos="964"/>
        <w:tab w:val="left" w:pos="1560"/>
      </w:tabs>
      <w:spacing w:before="200"/>
      <w:ind w:left="0" w:firstLine="851"/>
      <w:outlineLvl w:val="1"/>
    </w:pPr>
    <w:rPr>
      <w:rFonts w:eastAsiaTheme="majorEastAsia" w:cs="Times New Roman"/>
      <w:b/>
      <w:bCs/>
      <w:szCs w:val="36"/>
    </w:rPr>
  </w:style>
  <w:style w:type="paragraph" w:styleId="3">
    <w:name w:val="heading 3"/>
    <w:aliases w:val="vgu_Header3"/>
    <w:basedOn w:val="a1"/>
    <w:next w:val="a1"/>
    <w:link w:val="30"/>
    <w:uiPriority w:val="9"/>
    <w:unhideWhenUsed/>
    <w:qFormat/>
    <w:rsid w:val="00EA6493"/>
    <w:pPr>
      <w:keepNext/>
      <w:keepLines/>
      <w:numPr>
        <w:ilvl w:val="2"/>
        <w:numId w:val="5"/>
      </w:numPr>
      <w:tabs>
        <w:tab w:val="left" w:pos="1701"/>
      </w:tabs>
      <w:spacing w:before="200"/>
      <w:ind w:left="0" w:firstLine="851"/>
      <w:outlineLvl w:val="2"/>
    </w:pPr>
    <w:rPr>
      <w:rFonts w:eastAsiaTheme="majorEastAsia" w:cs="Times New Roman"/>
      <w:b/>
      <w:bCs/>
    </w:rPr>
  </w:style>
  <w:style w:type="paragraph" w:styleId="4">
    <w:name w:val="heading 4"/>
    <w:aliases w:val="vgu_Header4"/>
    <w:basedOn w:val="a1"/>
    <w:next w:val="a1"/>
    <w:link w:val="40"/>
    <w:uiPriority w:val="9"/>
    <w:unhideWhenUsed/>
    <w:qFormat/>
    <w:rsid w:val="00EA6493"/>
    <w:pPr>
      <w:keepNext/>
      <w:keepLines/>
      <w:numPr>
        <w:ilvl w:val="3"/>
        <w:numId w:val="5"/>
      </w:numPr>
      <w:tabs>
        <w:tab w:val="left" w:pos="1843"/>
      </w:tabs>
      <w:spacing w:before="200"/>
      <w:ind w:left="0" w:firstLine="851"/>
      <w:outlineLvl w:val="3"/>
    </w:pPr>
    <w:rPr>
      <w:rFonts w:eastAsiaTheme="majorEastAsia" w:cs="Times New Roman"/>
      <w:b/>
      <w:bCs/>
      <w:iCs/>
    </w:rPr>
  </w:style>
  <w:style w:type="paragraph" w:styleId="5">
    <w:name w:val="heading 5"/>
    <w:aliases w:val="vgu_Header5"/>
    <w:basedOn w:val="a1"/>
    <w:next w:val="a1"/>
    <w:link w:val="50"/>
    <w:uiPriority w:val="9"/>
    <w:unhideWhenUsed/>
    <w:qFormat/>
    <w:rsid w:val="00815163"/>
    <w:pPr>
      <w:keepNext/>
      <w:keepLines/>
      <w:numPr>
        <w:ilvl w:val="4"/>
        <w:numId w:val="5"/>
      </w:numPr>
      <w:tabs>
        <w:tab w:val="left" w:pos="1985"/>
      </w:tabs>
      <w:spacing w:before="200"/>
      <w:ind w:left="0" w:firstLine="851"/>
      <w:outlineLvl w:val="4"/>
    </w:pPr>
    <w:rPr>
      <w:rFonts w:eastAsiaTheme="majorEastAsia" w:cs="Times New Roman"/>
      <w:b/>
    </w:rPr>
  </w:style>
  <w:style w:type="paragraph" w:styleId="6">
    <w:name w:val="heading 6"/>
    <w:aliases w:val="vgu_Header6"/>
    <w:basedOn w:val="a1"/>
    <w:next w:val="a1"/>
    <w:link w:val="60"/>
    <w:uiPriority w:val="9"/>
    <w:unhideWhenUsed/>
    <w:rsid w:val="006D46A3"/>
    <w:pPr>
      <w:keepNext/>
      <w:keepLines/>
      <w:numPr>
        <w:ilvl w:val="5"/>
        <w:numId w:val="5"/>
      </w:numPr>
      <w:tabs>
        <w:tab w:val="left" w:pos="2268"/>
      </w:tabs>
      <w:spacing w:before="200"/>
      <w:ind w:left="0" w:firstLine="851"/>
      <w:outlineLvl w:val="5"/>
    </w:pPr>
    <w:rPr>
      <w:rFonts w:eastAsiaTheme="majorEastAsia" w:cs="Times New Roman"/>
      <w:iCs/>
    </w:rPr>
  </w:style>
  <w:style w:type="paragraph" w:styleId="7">
    <w:name w:val="heading 7"/>
    <w:aliases w:val="vgu_Header7"/>
    <w:basedOn w:val="a1"/>
    <w:next w:val="a1"/>
    <w:link w:val="70"/>
    <w:uiPriority w:val="9"/>
    <w:unhideWhenUsed/>
    <w:qFormat/>
    <w:rsid w:val="006D46A3"/>
    <w:pPr>
      <w:keepNext/>
      <w:keepLines/>
      <w:numPr>
        <w:ilvl w:val="6"/>
        <w:numId w:val="5"/>
      </w:numPr>
      <w:tabs>
        <w:tab w:val="left" w:pos="2410"/>
      </w:tabs>
      <w:spacing w:before="200"/>
      <w:ind w:left="0" w:firstLine="851"/>
      <w:outlineLvl w:val="6"/>
    </w:pPr>
    <w:rPr>
      <w:rFonts w:eastAsiaTheme="majorEastAsia" w:cs="Times New Roman"/>
      <w:iCs/>
    </w:rPr>
  </w:style>
  <w:style w:type="paragraph" w:styleId="8">
    <w:name w:val="heading 8"/>
    <w:aliases w:val="vgu_Header8"/>
    <w:basedOn w:val="a1"/>
    <w:next w:val="a1"/>
    <w:link w:val="80"/>
    <w:uiPriority w:val="9"/>
    <w:unhideWhenUsed/>
    <w:qFormat/>
    <w:rsid w:val="006D46A3"/>
    <w:pPr>
      <w:keepNext/>
      <w:keepLines/>
      <w:numPr>
        <w:ilvl w:val="7"/>
        <w:numId w:val="5"/>
      </w:numPr>
      <w:tabs>
        <w:tab w:val="left" w:pos="2552"/>
      </w:tabs>
      <w:spacing w:before="200"/>
      <w:ind w:left="0" w:firstLine="851"/>
      <w:outlineLvl w:val="7"/>
    </w:pPr>
    <w:rPr>
      <w:rFonts w:eastAsiaTheme="majorEastAsia" w:cs="Times New Roman"/>
      <w:szCs w:val="20"/>
    </w:rPr>
  </w:style>
  <w:style w:type="paragraph" w:styleId="9">
    <w:name w:val="heading 9"/>
    <w:aliases w:val="vgu_Header9"/>
    <w:basedOn w:val="a1"/>
    <w:next w:val="a1"/>
    <w:link w:val="90"/>
    <w:uiPriority w:val="9"/>
    <w:unhideWhenUsed/>
    <w:rsid w:val="006D46A3"/>
    <w:pPr>
      <w:keepNext/>
      <w:keepLines/>
      <w:numPr>
        <w:ilvl w:val="8"/>
        <w:numId w:val="5"/>
      </w:numPr>
      <w:tabs>
        <w:tab w:val="left" w:pos="2835"/>
      </w:tabs>
      <w:spacing w:before="200"/>
      <w:ind w:left="0" w:firstLine="851"/>
      <w:outlineLvl w:val="8"/>
    </w:pPr>
    <w:rPr>
      <w:rFonts w:asciiTheme="majorHAnsi" w:eastAsiaTheme="majorEastAsia" w:hAnsiTheme="majorHAnsi" w:cstheme="majorBidi"/>
      <w:iCs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vgu_Header1 Знак"/>
    <w:basedOn w:val="a2"/>
    <w:link w:val="1"/>
    <w:uiPriority w:val="9"/>
    <w:rsid w:val="00EA6493"/>
    <w:rPr>
      <w:rFonts w:ascii="Times New Roman" w:eastAsiaTheme="majorEastAsia" w:hAnsi="Times New Roman" w:cs="Times New Roman"/>
      <w:b/>
      <w:bCs/>
      <w:noProof/>
      <w:sz w:val="24"/>
      <w:szCs w:val="36"/>
    </w:rPr>
  </w:style>
  <w:style w:type="character" w:customStyle="1" w:styleId="20">
    <w:name w:val="Заголовок 2 Знак"/>
    <w:aliases w:val="vgu_Header2 Знак"/>
    <w:basedOn w:val="a2"/>
    <w:link w:val="2"/>
    <w:uiPriority w:val="9"/>
    <w:rsid w:val="00EA6493"/>
    <w:rPr>
      <w:rFonts w:ascii="Times New Roman" w:eastAsiaTheme="majorEastAsia" w:hAnsi="Times New Roman" w:cs="Times New Roman"/>
      <w:b/>
      <w:bCs/>
      <w:sz w:val="24"/>
      <w:szCs w:val="36"/>
    </w:rPr>
  </w:style>
  <w:style w:type="character" w:customStyle="1" w:styleId="30">
    <w:name w:val="Заголовок 3 Знак"/>
    <w:aliases w:val="vgu_Header3 Знак"/>
    <w:basedOn w:val="a2"/>
    <w:link w:val="3"/>
    <w:uiPriority w:val="9"/>
    <w:rsid w:val="00EA6493"/>
    <w:rPr>
      <w:rFonts w:ascii="Times New Roman" w:eastAsiaTheme="majorEastAsia" w:hAnsi="Times New Roman" w:cs="Times New Roman"/>
      <w:b/>
      <w:bCs/>
      <w:sz w:val="24"/>
    </w:rPr>
  </w:style>
  <w:style w:type="character" w:customStyle="1" w:styleId="40">
    <w:name w:val="Заголовок 4 Знак"/>
    <w:aliases w:val="vgu_Header4 Знак"/>
    <w:basedOn w:val="a2"/>
    <w:link w:val="4"/>
    <w:uiPriority w:val="9"/>
    <w:rsid w:val="00EA6493"/>
    <w:rPr>
      <w:rFonts w:ascii="Times New Roman" w:eastAsiaTheme="majorEastAsia" w:hAnsi="Times New Roman" w:cs="Times New Roman"/>
      <w:b/>
      <w:bCs/>
      <w:iCs/>
      <w:sz w:val="24"/>
    </w:rPr>
  </w:style>
  <w:style w:type="character" w:customStyle="1" w:styleId="50">
    <w:name w:val="Заголовок 5 Знак"/>
    <w:aliases w:val="vgu_Header5 Знак"/>
    <w:basedOn w:val="a2"/>
    <w:link w:val="5"/>
    <w:uiPriority w:val="9"/>
    <w:rsid w:val="00815163"/>
    <w:rPr>
      <w:rFonts w:ascii="Times New Roman" w:eastAsiaTheme="majorEastAsia" w:hAnsi="Times New Roman" w:cs="Times New Roman"/>
      <w:b/>
      <w:sz w:val="24"/>
    </w:rPr>
  </w:style>
  <w:style w:type="character" w:customStyle="1" w:styleId="60">
    <w:name w:val="Заголовок 6 Знак"/>
    <w:aliases w:val="vgu_Header6 Знак"/>
    <w:basedOn w:val="a2"/>
    <w:link w:val="6"/>
    <w:uiPriority w:val="9"/>
    <w:rsid w:val="006D46A3"/>
    <w:rPr>
      <w:rFonts w:ascii="Times New Roman" w:eastAsiaTheme="majorEastAsia" w:hAnsi="Times New Roman" w:cs="Times New Roman"/>
      <w:iCs/>
      <w:sz w:val="24"/>
    </w:rPr>
  </w:style>
  <w:style w:type="character" w:customStyle="1" w:styleId="70">
    <w:name w:val="Заголовок 7 Знак"/>
    <w:aliases w:val="vgu_Header7 Знак"/>
    <w:basedOn w:val="a2"/>
    <w:link w:val="7"/>
    <w:uiPriority w:val="9"/>
    <w:rsid w:val="006D46A3"/>
    <w:rPr>
      <w:rFonts w:ascii="Times New Roman" w:eastAsiaTheme="majorEastAsia" w:hAnsi="Times New Roman" w:cs="Times New Roman"/>
      <w:iCs/>
      <w:sz w:val="24"/>
    </w:rPr>
  </w:style>
  <w:style w:type="character" w:customStyle="1" w:styleId="80">
    <w:name w:val="Заголовок 8 Знак"/>
    <w:aliases w:val="vgu_Header8 Знак"/>
    <w:basedOn w:val="a2"/>
    <w:link w:val="8"/>
    <w:uiPriority w:val="9"/>
    <w:rsid w:val="006D46A3"/>
    <w:rPr>
      <w:rFonts w:ascii="Times New Roman" w:eastAsiaTheme="majorEastAsia" w:hAnsi="Times New Roman" w:cs="Times New Roman"/>
      <w:sz w:val="24"/>
      <w:szCs w:val="20"/>
    </w:rPr>
  </w:style>
  <w:style w:type="character" w:customStyle="1" w:styleId="90">
    <w:name w:val="Заголовок 9 Знак"/>
    <w:aliases w:val="vgu_Header9 Знак"/>
    <w:basedOn w:val="a2"/>
    <w:link w:val="9"/>
    <w:uiPriority w:val="9"/>
    <w:rsid w:val="006D46A3"/>
    <w:rPr>
      <w:rFonts w:asciiTheme="majorHAnsi" w:eastAsiaTheme="majorEastAsia" w:hAnsiTheme="majorHAnsi" w:cstheme="majorBidi"/>
      <w:iCs/>
      <w:sz w:val="24"/>
      <w:szCs w:val="28"/>
    </w:rPr>
  </w:style>
  <w:style w:type="paragraph" w:styleId="a0">
    <w:name w:val="List Paragraph"/>
    <w:aliases w:val="vgu_List1"/>
    <w:basedOn w:val="a1"/>
    <w:link w:val="a5"/>
    <w:uiPriority w:val="34"/>
    <w:qFormat/>
    <w:rsid w:val="006D46A3"/>
    <w:pPr>
      <w:keepLines/>
      <w:numPr>
        <w:numId w:val="1"/>
      </w:numPr>
      <w:tabs>
        <w:tab w:val="left" w:pos="1276"/>
      </w:tabs>
      <w:spacing w:before="0"/>
    </w:pPr>
  </w:style>
  <w:style w:type="character" w:customStyle="1" w:styleId="a5">
    <w:name w:val="Абзац списка Знак"/>
    <w:aliases w:val="vgu_List1 Знак"/>
    <w:basedOn w:val="a2"/>
    <w:link w:val="a0"/>
    <w:uiPriority w:val="34"/>
    <w:locked/>
    <w:rsid w:val="006D46A3"/>
    <w:rPr>
      <w:rFonts w:ascii="Times New Roman" w:hAnsi="Times New Roman"/>
      <w:sz w:val="24"/>
    </w:rPr>
  </w:style>
  <w:style w:type="paragraph" w:customStyle="1" w:styleId="vguList2">
    <w:name w:val="vgu_List2"/>
    <w:basedOn w:val="a0"/>
    <w:qFormat/>
    <w:rsid w:val="006D46A3"/>
    <w:pPr>
      <w:tabs>
        <w:tab w:val="left" w:pos="2268"/>
      </w:tabs>
      <w:ind w:firstLine="1701"/>
    </w:pPr>
  </w:style>
  <w:style w:type="paragraph" w:customStyle="1" w:styleId="vguList3">
    <w:name w:val="vgu_List3"/>
    <w:basedOn w:val="vguList2"/>
    <w:qFormat/>
    <w:rsid w:val="006D46A3"/>
    <w:pPr>
      <w:tabs>
        <w:tab w:val="clear" w:pos="2268"/>
        <w:tab w:val="left" w:pos="3402"/>
      </w:tabs>
      <w:ind w:firstLine="2835"/>
    </w:pPr>
  </w:style>
  <w:style w:type="character" w:styleId="a6">
    <w:name w:val="Hyperlink"/>
    <w:basedOn w:val="a2"/>
    <w:uiPriority w:val="99"/>
    <w:unhideWhenUsed/>
    <w:rsid w:val="00C96227"/>
    <w:rPr>
      <w:color w:val="0000FF" w:themeColor="hyperlink"/>
      <w:u w:val="single"/>
    </w:rPr>
  </w:style>
  <w:style w:type="paragraph" w:customStyle="1" w:styleId="vguNumber">
    <w:name w:val="vgu_Number"/>
    <w:basedOn w:val="a0"/>
    <w:rsid w:val="006819D3"/>
    <w:pPr>
      <w:numPr>
        <w:numId w:val="4"/>
      </w:numPr>
      <w:spacing w:before="240"/>
    </w:pPr>
  </w:style>
  <w:style w:type="paragraph" w:customStyle="1" w:styleId="vguCContentName">
    <w:name w:val="vguC_Content_Name"/>
    <w:basedOn w:val="vguHeader"/>
    <w:link w:val="vguCContentName0"/>
    <w:qFormat/>
    <w:rsid w:val="00C96227"/>
    <w:pPr>
      <w:tabs>
        <w:tab w:val="left" w:pos="1985"/>
      </w:tabs>
    </w:pPr>
  </w:style>
  <w:style w:type="paragraph" w:styleId="a">
    <w:name w:val="List Bullet"/>
    <w:basedOn w:val="a1"/>
    <w:uiPriority w:val="99"/>
    <w:semiHidden/>
    <w:unhideWhenUsed/>
    <w:qFormat/>
    <w:rsid w:val="00ED6EE3"/>
    <w:pPr>
      <w:numPr>
        <w:numId w:val="2"/>
      </w:numPr>
      <w:spacing w:before="0"/>
      <w:ind w:left="425" w:hanging="425"/>
    </w:pPr>
  </w:style>
  <w:style w:type="character" w:customStyle="1" w:styleId="vguCContentName0">
    <w:name w:val="vguC_Content_Name Знак"/>
    <w:basedOn w:val="vguHeader0"/>
    <w:link w:val="vguCContentName"/>
    <w:rsid w:val="00C96227"/>
    <w:rPr>
      <w:rFonts w:ascii="Times New Roman" w:hAnsi="Times New Roman"/>
      <w:b/>
      <w:caps/>
      <w:sz w:val="24"/>
    </w:rPr>
  </w:style>
  <w:style w:type="paragraph" w:styleId="a7">
    <w:name w:val="Balloon Text"/>
    <w:basedOn w:val="a1"/>
    <w:link w:val="a8"/>
    <w:uiPriority w:val="99"/>
    <w:semiHidden/>
    <w:unhideWhenUsed/>
    <w:rsid w:val="00F952EF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2"/>
    <w:link w:val="a7"/>
    <w:uiPriority w:val="99"/>
    <w:semiHidden/>
    <w:rsid w:val="00F952EF"/>
    <w:rPr>
      <w:rFonts w:ascii="Tahoma" w:hAnsi="Tahoma" w:cs="Tahoma"/>
      <w:sz w:val="16"/>
      <w:szCs w:val="16"/>
    </w:rPr>
  </w:style>
  <w:style w:type="paragraph" w:styleId="a9">
    <w:name w:val="caption"/>
    <w:aliases w:val="vgu_PictureName"/>
    <w:basedOn w:val="a1"/>
    <w:next w:val="a1"/>
    <w:link w:val="aa"/>
    <w:uiPriority w:val="35"/>
    <w:unhideWhenUsed/>
    <w:qFormat/>
    <w:rsid w:val="00F84AC0"/>
    <w:pPr>
      <w:spacing w:before="0" w:after="240" w:line="720" w:lineRule="auto"/>
      <w:ind w:firstLine="0"/>
      <w:jc w:val="center"/>
    </w:pPr>
    <w:rPr>
      <w:bCs/>
      <w:szCs w:val="18"/>
    </w:rPr>
  </w:style>
  <w:style w:type="character" w:customStyle="1" w:styleId="aa">
    <w:name w:val="Название объекта Знак"/>
    <w:aliases w:val="vgu_PictureName Знак"/>
    <w:basedOn w:val="a2"/>
    <w:link w:val="a9"/>
    <w:uiPriority w:val="35"/>
    <w:rsid w:val="00F84AC0"/>
    <w:rPr>
      <w:rFonts w:ascii="Times New Roman" w:hAnsi="Times New Roman"/>
      <w:bCs/>
      <w:sz w:val="24"/>
      <w:szCs w:val="18"/>
    </w:rPr>
  </w:style>
  <w:style w:type="character" w:styleId="ab">
    <w:name w:val="Subtle Emphasis"/>
    <w:basedOn w:val="a2"/>
    <w:uiPriority w:val="99"/>
    <w:semiHidden/>
    <w:qFormat/>
    <w:rsid w:val="003B4D8E"/>
    <w:rPr>
      <w:i/>
      <w:iCs/>
      <w:color w:val="808080" w:themeColor="text1" w:themeTint="7F"/>
    </w:rPr>
  </w:style>
  <w:style w:type="table" w:styleId="ac">
    <w:name w:val="Table Grid"/>
    <w:basedOn w:val="a3"/>
    <w:uiPriority w:val="59"/>
    <w:rsid w:val="002D420C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sz w:val="24"/>
      </w:rPr>
    </w:tblStylePr>
  </w:style>
  <w:style w:type="paragraph" w:customStyle="1" w:styleId="vgutTableText">
    <w:name w:val="vgut_TableText"/>
    <w:basedOn w:val="a1"/>
    <w:link w:val="vgutTableText0"/>
    <w:qFormat/>
    <w:rsid w:val="001568A3"/>
    <w:pPr>
      <w:spacing w:before="0" w:after="60" w:line="276" w:lineRule="auto"/>
      <w:ind w:firstLine="0"/>
      <w:jc w:val="left"/>
    </w:pPr>
  </w:style>
  <w:style w:type="character" w:customStyle="1" w:styleId="vgutTableText0">
    <w:name w:val="vgut_TableText Знак"/>
    <w:basedOn w:val="a2"/>
    <w:link w:val="vgutTableText"/>
    <w:rsid w:val="001568A3"/>
    <w:rPr>
      <w:rFonts w:ascii="Times New Roman" w:hAnsi="Times New Roman"/>
      <w:sz w:val="24"/>
    </w:rPr>
  </w:style>
  <w:style w:type="paragraph" w:customStyle="1" w:styleId="vguAdditionName">
    <w:name w:val="vgu_AdditionName"/>
    <w:basedOn w:val="1"/>
    <w:qFormat/>
    <w:rsid w:val="00B6663A"/>
    <w:pPr>
      <w:pageBreakBefore w:val="0"/>
      <w:numPr>
        <w:numId w:val="3"/>
      </w:numPr>
      <w:tabs>
        <w:tab w:val="num" w:pos="360"/>
      </w:tabs>
      <w:ind w:left="2693" w:hanging="2693"/>
    </w:pPr>
    <w:rPr>
      <w:caps/>
      <w:smallCaps/>
    </w:rPr>
  </w:style>
  <w:style w:type="paragraph" w:customStyle="1" w:styleId="vguHeader">
    <w:name w:val="vgu_Header"/>
    <w:basedOn w:val="a1"/>
    <w:link w:val="vguHeader0"/>
    <w:qFormat/>
    <w:rsid w:val="00303DC8"/>
    <w:pPr>
      <w:keepNext/>
      <w:keepLines/>
      <w:pageBreakBefore/>
      <w:ind w:firstLine="0"/>
      <w:jc w:val="center"/>
    </w:pPr>
    <w:rPr>
      <w:b/>
      <w:caps/>
    </w:rPr>
  </w:style>
  <w:style w:type="character" w:customStyle="1" w:styleId="vguHeader0">
    <w:name w:val="vgu_Header Знак"/>
    <w:basedOn w:val="a2"/>
    <w:link w:val="vguHeader"/>
    <w:rsid w:val="00303DC8"/>
    <w:rPr>
      <w:rFonts w:ascii="Times New Roman" w:hAnsi="Times New Roman"/>
      <w:b/>
      <w:caps/>
      <w:sz w:val="28"/>
    </w:rPr>
  </w:style>
  <w:style w:type="paragraph" w:styleId="11">
    <w:name w:val="toc 1"/>
    <w:aliases w:val="vguC_Contents1"/>
    <w:basedOn w:val="a1"/>
    <w:next w:val="a1"/>
    <w:link w:val="12"/>
    <w:autoRedefine/>
    <w:uiPriority w:val="39"/>
    <w:rsid w:val="00C96227"/>
    <w:pPr>
      <w:tabs>
        <w:tab w:val="left" w:pos="426"/>
        <w:tab w:val="right" w:leader="dot" w:pos="10206"/>
      </w:tabs>
      <w:spacing w:before="0" w:line="276" w:lineRule="auto"/>
      <w:ind w:left="426" w:right="567" w:hanging="426"/>
      <w:contextualSpacing w:val="0"/>
      <w:jc w:val="left"/>
    </w:pPr>
    <w:rPr>
      <w:rFonts w:eastAsia="Times New Roman" w:cs="Times New Roman"/>
      <w:noProof/>
      <w:szCs w:val="24"/>
    </w:rPr>
  </w:style>
  <w:style w:type="character" w:customStyle="1" w:styleId="12">
    <w:name w:val="Оглавление 1 Знак"/>
    <w:aliases w:val="vguC_Contents1 Знак"/>
    <w:basedOn w:val="a2"/>
    <w:link w:val="11"/>
    <w:uiPriority w:val="39"/>
    <w:rsid w:val="00C96227"/>
    <w:rPr>
      <w:rFonts w:ascii="Times New Roman" w:eastAsia="Times New Roman" w:hAnsi="Times New Roman" w:cs="Times New Roman"/>
      <w:noProof/>
      <w:sz w:val="24"/>
      <w:szCs w:val="24"/>
    </w:rPr>
  </w:style>
  <w:style w:type="paragraph" w:styleId="21">
    <w:name w:val="toc 2"/>
    <w:aliases w:val="vguC_Contents2"/>
    <w:basedOn w:val="a1"/>
    <w:next w:val="a1"/>
    <w:autoRedefine/>
    <w:uiPriority w:val="39"/>
    <w:rsid w:val="00C96227"/>
    <w:pPr>
      <w:tabs>
        <w:tab w:val="left" w:pos="1134"/>
        <w:tab w:val="right" w:leader="dot" w:pos="10206"/>
      </w:tabs>
      <w:spacing w:before="0" w:line="276" w:lineRule="auto"/>
      <w:ind w:right="567" w:firstLine="567"/>
      <w:contextualSpacing w:val="0"/>
      <w:jc w:val="left"/>
    </w:pPr>
    <w:rPr>
      <w:rFonts w:eastAsia="Times New Roman" w:cs="Times New Roman"/>
      <w:noProof/>
      <w:szCs w:val="24"/>
    </w:rPr>
  </w:style>
  <w:style w:type="paragraph" w:styleId="31">
    <w:name w:val="toc 3"/>
    <w:aliases w:val="vguC_Contents3"/>
    <w:basedOn w:val="a1"/>
    <w:next w:val="a1"/>
    <w:autoRedefine/>
    <w:uiPriority w:val="39"/>
    <w:rsid w:val="00C96227"/>
    <w:pPr>
      <w:tabs>
        <w:tab w:val="left" w:pos="1843"/>
        <w:tab w:val="right" w:leader="dot" w:pos="10206"/>
      </w:tabs>
      <w:spacing w:before="0" w:line="276" w:lineRule="auto"/>
      <w:ind w:right="567" w:firstLine="1134"/>
      <w:contextualSpacing w:val="0"/>
      <w:jc w:val="left"/>
    </w:pPr>
    <w:rPr>
      <w:rFonts w:eastAsia="Times New Roman" w:cs="Times New Roman"/>
      <w:noProof/>
      <w:szCs w:val="24"/>
    </w:rPr>
  </w:style>
  <w:style w:type="paragraph" w:styleId="41">
    <w:name w:val="toc 4"/>
    <w:aliases w:val="vguC_Contents1Add"/>
    <w:basedOn w:val="a1"/>
    <w:next w:val="a1"/>
    <w:autoRedefine/>
    <w:uiPriority w:val="39"/>
    <w:unhideWhenUsed/>
    <w:rsid w:val="00224E38"/>
    <w:pPr>
      <w:tabs>
        <w:tab w:val="left" w:pos="-4678"/>
        <w:tab w:val="left" w:pos="1985"/>
        <w:tab w:val="right" w:leader="dot" w:pos="10206"/>
      </w:tabs>
      <w:suppressAutoHyphens/>
      <w:spacing w:before="0" w:line="276" w:lineRule="auto"/>
      <w:ind w:left="1985" w:right="566" w:hanging="1985"/>
      <w:jc w:val="left"/>
    </w:pPr>
    <w:rPr>
      <w:noProof/>
    </w:rPr>
  </w:style>
  <w:style w:type="paragraph" w:customStyle="1" w:styleId="vgutTableName">
    <w:name w:val="vgut_TableName"/>
    <w:basedOn w:val="a1"/>
    <w:link w:val="vgutTableName0"/>
    <w:qFormat/>
    <w:rsid w:val="00F84AC0"/>
    <w:pPr>
      <w:spacing w:before="60" w:after="60" w:line="276" w:lineRule="auto"/>
      <w:ind w:firstLine="0"/>
      <w:contextualSpacing w:val="0"/>
      <w:jc w:val="left"/>
    </w:pPr>
  </w:style>
  <w:style w:type="character" w:customStyle="1" w:styleId="vgutTableName0">
    <w:name w:val="vgut_TableName Знак"/>
    <w:basedOn w:val="aa"/>
    <w:link w:val="vgutTableName"/>
    <w:rsid w:val="00F84AC0"/>
    <w:rPr>
      <w:rFonts w:ascii="Times New Roman" w:hAnsi="Times New Roman"/>
      <w:bCs w:val="0"/>
      <w:sz w:val="24"/>
      <w:szCs w:val="18"/>
    </w:rPr>
  </w:style>
  <w:style w:type="paragraph" w:styleId="ad">
    <w:name w:val="header"/>
    <w:aliases w:val="vgux_TitleHeader"/>
    <w:basedOn w:val="a1"/>
    <w:link w:val="ae"/>
    <w:uiPriority w:val="99"/>
    <w:unhideWhenUsed/>
    <w:rsid w:val="00C17A21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e">
    <w:name w:val="Верхний колонтитул Знак"/>
    <w:aliases w:val="vgux_TitleHeader Знак"/>
    <w:basedOn w:val="a2"/>
    <w:link w:val="ad"/>
    <w:uiPriority w:val="99"/>
    <w:rsid w:val="00C17A21"/>
    <w:rPr>
      <w:rFonts w:ascii="Times New Roman" w:hAnsi="Times New Roman"/>
      <w:sz w:val="28"/>
    </w:rPr>
  </w:style>
  <w:style w:type="paragraph" w:styleId="af">
    <w:name w:val="footer"/>
    <w:aliases w:val="vgux_TitleFooter"/>
    <w:basedOn w:val="a1"/>
    <w:link w:val="af0"/>
    <w:uiPriority w:val="98"/>
    <w:unhideWhenUsed/>
    <w:rsid w:val="003D56FE"/>
    <w:pPr>
      <w:tabs>
        <w:tab w:val="center" w:pos="4677"/>
        <w:tab w:val="right" w:pos="9355"/>
      </w:tabs>
      <w:spacing w:before="0" w:line="240" w:lineRule="auto"/>
      <w:ind w:firstLine="0"/>
      <w:jc w:val="center"/>
    </w:pPr>
    <w:rPr>
      <w:b/>
      <w:sz w:val="32"/>
    </w:rPr>
  </w:style>
  <w:style w:type="character" w:customStyle="1" w:styleId="af0">
    <w:name w:val="Нижний колонтитул Знак"/>
    <w:aliases w:val="vgux_TitleFooter Знак"/>
    <w:basedOn w:val="a2"/>
    <w:link w:val="af"/>
    <w:uiPriority w:val="98"/>
    <w:rsid w:val="00627B79"/>
    <w:rPr>
      <w:rFonts w:ascii="Times New Roman" w:hAnsi="Times New Roman"/>
      <w:b/>
      <w:sz w:val="32"/>
    </w:rPr>
  </w:style>
  <w:style w:type="character" w:styleId="af1">
    <w:name w:val="page number"/>
    <w:aliases w:val="vgux_PageNumber"/>
    <w:basedOn w:val="a2"/>
    <w:rsid w:val="00C17A21"/>
    <w:rPr>
      <w:szCs w:val="24"/>
    </w:rPr>
  </w:style>
  <w:style w:type="paragraph" w:customStyle="1" w:styleId="vguxTitleDocName">
    <w:name w:val="vgux_TitleDocName"/>
    <w:basedOn w:val="a1"/>
    <w:qFormat/>
    <w:rsid w:val="00FF06B0"/>
    <w:pPr>
      <w:spacing w:before="480" w:after="120"/>
      <w:ind w:firstLine="0"/>
      <w:contextualSpacing w:val="0"/>
      <w:jc w:val="center"/>
    </w:pPr>
    <w:rPr>
      <w:b/>
      <w:caps/>
      <w:sz w:val="32"/>
      <w:lang w:val="en-US"/>
    </w:rPr>
  </w:style>
  <w:style w:type="paragraph" w:customStyle="1" w:styleId="vguxTitleDocType">
    <w:name w:val="vgux_TitleDocType"/>
    <w:basedOn w:val="a1"/>
    <w:qFormat/>
    <w:rsid w:val="00FF06B0"/>
    <w:pPr>
      <w:spacing w:before="0" w:after="360"/>
      <w:ind w:firstLine="0"/>
      <w:jc w:val="center"/>
    </w:pPr>
    <w:rPr>
      <w:b/>
      <w:smallCaps/>
    </w:rPr>
  </w:style>
  <w:style w:type="paragraph" w:customStyle="1" w:styleId="vguxTitleText">
    <w:name w:val="vgux_TitleText"/>
    <w:basedOn w:val="a1"/>
    <w:qFormat/>
    <w:rsid w:val="00FF06B0"/>
    <w:pPr>
      <w:ind w:firstLine="0"/>
      <w:jc w:val="center"/>
    </w:pPr>
  </w:style>
  <w:style w:type="paragraph" w:customStyle="1" w:styleId="vguxTitleDocTheme">
    <w:name w:val="vgux_TitleDocTheme"/>
    <w:basedOn w:val="a1"/>
    <w:qFormat/>
    <w:rsid w:val="00FF06B0"/>
    <w:pPr>
      <w:spacing w:before="0" w:after="960"/>
      <w:ind w:firstLine="0"/>
      <w:jc w:val="center"/>
    </w:pPr>
    <w:rPr>
      <w:b/>
      <w:caps/>
      <w:sz w:val="32"/>
      <w:lang w:val="en-US"/>
    </w:rPr>
  </w:style>
  <w:style w:type="character" w:styleId="af2">
    <w:name w:val="annotation reference"/>
    <w:basedOn w:val="a2"/>
    <w:uiPriority w:val="99"/>
    <w:semiHidden/>
    <w:unhideWhenUsed/>
    <w:rsid w:val="006505F8"/>
    <w:rPr>
      <w:sz w:val="16"/>
      <w:szCs w:val="16"/>
    </w:rPr>
  </w:style>
  <w:style w:type="paragraph" w:styleId="af3">
    <w:name w:val="annotation text"/>
    <w:basedOn w:val="a1"/>
    <w:link w:val="af4"/>
    <w:uiPriority w:val="99"/>
    <w:semiHidden/>
    <w:unhideWhenUsed/>
    <w:rsid w:val="006505F8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2"/>
    <w:link w:val="af3"/>
    <w:uiPriority w:val="99"/>
    <w:semiHidden/>
    <w:rsid w:val="006505F8"/>
    <w:rPr>
      <w:rFonts w:ascii="Times New Roman" w:hAnsi="Times New Roman"/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6505F8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6505F8"/>
    <w:rPr>
      <w:rFonts w:ascii="Times New Roman" w:hAnsi="Times New Roman"/>
      <w:b/>
      <w:bCs/>
      <w:sz w:val="20"/>
      <w:szCs w:val="20"/>
    </w:rPr>
  </w:style>
  <w:style w:type="paragraph" w:styleId="af7">
    <w:name w:val="footnote text"/>
    <w:basedOn w:val="a1"/>
    <w:link w:val="af8"/>
    <w:uiPriority w:val="99"/>
    <w:unhideWhenUsed/>
    <w:rsid w:val="008374E1"/>
    <w:pPr>
      <w:spacing w:before="0" w:line="240" w:lineRule="auto"/>
    </w:pPr>
    <w:rPr>
      <w:sz w:val="20"/>
      <w:szCs w:val="20"/>
    </w:rPr>
  </w:style>
  <w:style w:type="character" w:customStyle="1" w:styleId="af8">
    <w:name w:val="Текст сноски Знак"/>
    <w:basedOn w:val="a2"/>
    <w:link w:val="af7"/>
    <w:uiPriority w:val="99"/>
    <w:rsid w:val="008374E1"/>
    <w:rPr>
      <w:rFonts w:ascii="Times New Roman" w:hAnsi="Times New Roman"/>
      <w:sz w:val="20"/>
      <w:szCs w:val="20"/>
    </w:rPr>
  </w:style>
  <w:style w:type="character" w:styleId="af9">
    <w:name w:val="footnote reference"/>
    <w:basedOn w:val="a2"/>
    <w:uiPriority w:val="99"/>
    <w:semiHidden/>
    <w:unhideWhenUsed/>
    <w:rsid w:val="008374E1"/>
    <w:rPr>
      <w:vertAlign w:val="superscript"/>
    </w:rPr>
  </w:style>
  <w:style w:type="paragraph" w:styleId="afa">
    <w:name w:val="Revision"/>
    <w:hidden/>
    <w:uiPriority w:val="99"/>
    <w:semiHidden/>
    <w:rsid w:val="009C0B09"/>
    <w:pPr>
      <w:spacing w:after="0" w:line="240" w:lineRule="auto"/>
    </w:pPr>
    <w:rPr>
      <w:rFonts w:ascii="Times New Roman" w:hAnsi="Times New Roman"/>
      <w:sz w:val="28"/>
    </w:rPr>
  </w:style>
  <w:style w:type="paragraph" w:styleId="afb">
    <w:name w:val="TOC Heading"/>
    <w:basedOn w:val="1"/>
    <w:next w:val="a1"/>
    <w:uiPriority w:val="39"/>
    <w:unhideWhenUsed/>
    <w:qFormat/>
    <w:rsid w:val="00442256"/>
    <w:pPr>
      <w:pageBreakBefore w:val="0"/>
      <w:numPr>
        <w:numId w:val="0"/>
      </w:numPr>
      <w:tabs>
        <w:tab w:val="clear" w:pos="1418"/>
      </w:tabs>
      <w:spacing w:before="240" w:line="259" w:lineRule="auto"/>
      <w:contextualSpacing w:val="0"/>
      <w:outlineLvl w:val="9"/>
    </w:pPr>
    <w:rPr>
      <w:rFonts w:asciiTheme="majorHAnsi" w:hAnsiTheme="majorHAnsi" w:cstheme="majorBidi"/>
      <w:b w:val="0"/>
      <w:bCs w:val="0"/>
      <w:noProof w:val="0"/>
      <w:color w:val="365F91" w:themeColor="accent1" w:themeShade="BF"/>
      <w:sz w:val="32"/>
      <w:szCs w:val="32"/>
    </w:rPr>
  </w:style>
  <w:style w:type="character" w:customStyle="1" w:styleId="normaltextrun">
    <w:name w:val="normaltextrun"/>
    <w:basedOn w:val="a2"/>
    <w:rsid w:val="007F6E14"/>
  </w:style>
  <w:style w:type="character" w:customStyle="1" w:styleId="eop">
    <w:name w:val="eop"/>
    <w:basedOn w:val="a2"/>
    <w:rsid w:val="007F6E14"/>
  </w:style>
  <w:style w:type="character" w:styleId="afc">
    <w:name w:val="Placeholder Text"/>
    <w:basedOn w:val="a2"/>
    <w:uiPriority w:val="99"/>
    <w:semiHidden/>
    <w:rsid w:val="00B92CE8"/>
    <w:rPr>
      <w:color w:val="808080"/>
    </w:rPr>
  </w:style>
  <w:style w:type="paragraph" w:customStyle="1" w:styleId="im-mess">
    <w:name w:val="im-mess"/>
    <w:basedOn w:val="a1"/>
    <w:rsid w:val="00136DCA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Cs w:val="24"/>
    </w:rPr>
  </w:style>
  <w:style w:type="character" w:styleId="afd">
    <w:name w:val="Unresolved Mention"/>
    <w:basedOn w:val="a2"/>
    <w:uiPriority w:val="99"/>
    <w:semiHidden/>
    <w:unhideWhenUsed/>
    <w:rsid w:val="00A6358B"/>
    <w:rPr>
      <w:color w:val="605E5C"/>
      <w:shd w:val="clear" w:color="auto" w:fill="E1DFDD"/>
    </w:rPr>
  </w:style>
  <w:style w:type="paragraph" w:customStyle="1" w:styleId="paragraph">
    <w:name w:val="paragraph"/>
    <w:basedOn w:val="a1"/>
    <w:rsid w:val="00D01A5F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6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2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9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96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0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4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1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15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06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8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44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5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25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74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2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0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74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607583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02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8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5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7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7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18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1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.burakov\Documents\&#1051;&#1080;&#1095;&#1085;&#1086;&#1077;\&#1050;&#1086;&#1096;&#1082;&#1080;&#1085;\&#1058;&#1088;&#1072;&#1085;&#1089;&#1085;&#1077;&#1092;&#1090;&#1100;\&#1042;&#1103;&#1090;&#1043;&#1059;%2003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95006E4339BF24CAA0F5B167E451061" ma:contentTypeVersion="11" ma:contentTypeDescription="Создание документа." ma:contentTypeScope="" ma:versionID="ee66b34cdb7d5be00a86ac9db559fc97">
  <xsd:schema xmlns:xsd="http://www.w3.org/2001/XMLSchema" xmlns:xs="http://www.w3.org/2001/XMLSchema" xmlns:p="http://schemas.microsoft.com/office/2006/metadata/properties" xmlns:ns3="a1eb269e-cbf3-465a-8e4a-8d42bc45f09f" xmlns:ns4="a042d032-8e16-4c5e-a37e-70d449039bd2" targetNamespace="http://schemas.microsoft.com/office/2006/metadata/properties" ma:root="true" ma:fieldsID="9831aabdbf23b96857ccdb3f4e1a7ec2" ns3:_="" ns4:_="">
    <xsd:import namespace="a1eb269e-cbf3-465a-8e4a-8d42bc45f09f"/>
    <xsd:import namespace="a042d032-8e16-4c5e-a37e-70d449039bd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eb269e-cbf3-465a-8e4a-8d42bc45f09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Совместно с подробностями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Хэш подсказки о совместном доступе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42d032-8e16-4c5e-a37e-70d449039b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06CD11-97E7-4DA4-A1E7-C20845DD65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eb269e-cbf3-465a-8e4a-8d42bc45f09f"/>
    <ds:schemaRef ds:uri="a042d032-8e16-4c5e-a37e-70d449039b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545EDB0-6DA9-4573-8FDA-4B7CDBF5EFD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D02F96-5624-48FE-AB5F-467181C3ED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D3CD847-725F-4B1A-A2B9-F5D72D9D5C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ВятГУ 03.dotx</Template>
  <TotalTime>10</TotalTime>
  <Pages>20</Pages>
  <Words>1931</Words>
  <Characters>11008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отчетных документов</vt:lpstr>
    </vt:vector>
  </TitlesOfParts>
  <Manager>Земцов А.</Manager>
  <Company>Вятский Государственный Университет</Company>
  <LinksUpToDate>false</LinksUpToDate>
  <CharactersWithSpaces>12914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отчетных документов</dc:title>
  <dc:subject>Транснефть</dc:subject>
  <dc:creator>Даниил</dc:creator>
  <cp:lastModifiedBy>Праздник Александров</cp:lastModifiedBy>
  <cp:revision>3</cp:revision>
  <cp:lastPrinted>2019-07-22T11:48:00Z</cp:lastPrinted>
  <dcterms:created xsi:type="dcterms:W3CDTF">2025-04-30T10:57:00Z</dcterms:created>
  <dcterms:modified xsi:type="dcterms:W3CDTF">2025-05-13T16:44:00Z</dcterms:modified>
  <cp:category>Шаблоны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88576">
    <vt:lpwstr>40</vt:lpwstr>
  </property>
  <property fmtid="{D5CDD505-2E9C-101B-9397-08002B2CF9AE}" pid="3" name="ContentTypeId">
    <vt:lpwstr>0x010100895006E4339BF24CAA0F5B167E451061</vt:lpwstr>
  </property>
  <property fmtid="{D5CDD505-2E9C-101B-9397-08002B2CF9AE}" pid="4" name="its_City">
    <vt:lpwstr>Киров</vt:lpwstr>
  </property>
  <property fmtid="{D5CDD505-2E9C-101B-9397-08002B2CF9AE}" pid="5" name="its_Contractor1">
    <vt:lpwstr>Федеральное государственное бюджетное образовательное учреждение высшего образования</vt:lpwstr>
  </property>
  <property fmtid="{D5CDD505-2E9C-101B-9397-08002B2CF9AE}" pid="6" name="its_Contractor2">
    <vt:lpwstr>"Вятский государственный университет"</vt:lpwstr>
  </property>
  <property fmtid="{D5CDD505-2E9C-101B-9397-08002B2CF9AE}" pid="7" name="its_DocName">
    <vt:lpwstr>Техническое задание</vt:lpwstr>
  </property>
  <property fmtid="{D5CDD505-2E9C-101B-9397-08002B2CF9AE}" pid="8" name="its_DocType">
    <vt:lpwstr>на разработку системы ??????</vt:lpwstr>
  </property>
  <property fmtid="{D5CDD505-2E9C-101B-9397-08002B2CF9AE}" pid="9" name="its_Pressmark">
    <vt:lpwstr>[ШИФР_ДОКУМЕНТА]</vt:lpwstr>
  </property>
  <property fmtid="{D5CDD505-2E9C-101B-9397-08002B2CF9AE}" pid="10" name="its_Theme">
    <vt:lpwstr>Разработка системы автоматизированного контроля сварочных процессов с выводом информации на ПК</vt:lpwstr>
  </property>
  <property fmtid="{D5CDD505-2E9C-101B-9397-08002B2CF9AE}" pid="11" name="its_Year">
    <vt:i4>2019</vt:i4>
  </property>
  <property fmtid="{D5CDD505-2E9C-101B-9397-08002B2CF9AE}" pid="12" name="Дата заполнения">
    <vt:lpwstr>07.02.2019</vt:lpwstr>
  </property>
  <property fmtid="{D5CDD505-2E9C-101B-9397-08002B2CF9AE}" pid="13" name="Клиент">
    <vt:lpwstr>Транснефть</vt:lpwstr>
  </property>
  <property fmtid="{D5CDD505-2E9C-101B-9397-08002B2CF9AE}" pid="14" name="Назначение">
    <vt:lpwstr>Исходный шаблон для создания отчетных документов ГАС "Правосудие"</vt:lpwstr>
  </property>
  <property fmtid="{D5CDD505-2E9C-101B-9397-08002B2CF9AE}" pid="15" name="Номер документа">
    <vt:lpwstr>Ш01</vt:lpwstr>
  </property>
  <property fmtid="{D5CDD505-2E9C-101B-9397-08002B2CF9AE}" pid="16" name="Редактор">
    <vt:lpwstr>Бураков С.А.</vt:lpwstr>
  </property>
  <property fmtid="{D5CDD505-2E9C-101B-9397-08002B2CF9AE}" pid="17" name="Состояние">
    <vt:lpwstr>Версия 2.0</vt:lpwstr>
  </property>
  <property fmtid="{D5CDD505-2E9C-101B-9397-08002B2CF9AE}" pid="18" name="Телефон">
    <vt:lpwstr>+7-916-687-49-39</vt:lpwstr>
  </property>
  <property fmtid="{D5CDD505-2E9C-101B-9397-08002B2CF9AE}" pid="19" name="Цель">
    <vt:lpwstr>Унификация внешнего вида отчетных документов по проекту</vt:lpwstr>
  </property>
  <property fmtid="{D5CDD505-2E9C-101B-9397-08002B2CF9AE}" pid="20" name="Язык">
    <vt:lpwstr>Русский</vt:lpwstr>
  </property>
</Properties>
</file>